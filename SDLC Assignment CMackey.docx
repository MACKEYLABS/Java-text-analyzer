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37CF6795" w14:textId="77777777" w:rsidTr="00FB65B8">
        <w:tc>
          <w:tcPr>
            <w:tcW w:w="5395" w:type="dxa"/>
          </w:tcPr>
          <w:p w14:paraId="6358E8FB" w14:textId="77777777" w:rsidR="00A81248" w:rsidRPr="003A798E" w:rsidRDefault="00A81248" w:rsidP="00A81248">
            <w:pPr>
              <w:pStyle w:val="GraphicAnchor"/>
            </w:pPr>
          </w:p>
        </w:tc>
        <w:tc>
          <w:tcPr>
            <w:tcW w:w="5395" w:type="dxa"/>
          </w:tcPr>
          <w:p w14:paraId="64EECA2F" w14:textId="77777777" w:rsidR="00A81248" w:rsidRPr="003A798E" w:rsidRDefault="00A81248" w:rsidP="00A81248">
            <w:pPr>
              <w:pStyle w:val="GraphicAnchor"/>
            </w:pPr>
          </w:p>
        </w:tc>
      </w:tr>
      <w:tr w:rsidR="00A81248" w:rsidRPr="003A798E" w14:paraId="65770693" w14:textId="77777777" w:rsidTr="00FB65B8">
        <w:trPr>
          <w:trHeight w:val="2719"/>
        </w:trPr>
        <w:tc>
          <w:tcPr>
            <w:tcW w:w="5395" w:type="dxa"/>
          </w:tcPr>
          <w:p w14:paraId="3A74F940" w14:textId="77777777" w:rsidR="00A81248" w:rsidRDefault="00FA410A" w:rsidP="00FA410A">
            <w:pPr>
              <w:pStyle w:val="Heading1"/>
              <w:rPr>
                <w:sz w:val="44"/>
                <w:szCs w:val="44"/>
              </w:rPr>
            </w:pPr>
            <w:r>
              <w:rPr>
                <w:sz w:val="44"/>
                <w:szCs w:val="44"/>
              </w:rPr>
              <w:t>SDLC Assignment</w:t>
            </w:r>
          </w:p>
          <w:p w14:paraId="2AC5984C" w14:textId="24B9B5C1" w:rsidR="00FA410A" w:rsidRPr="00FA410A" w:rsidRDefault="00FA410A" w:rsidP="00FA410A">
            <w:r>
              <w:t>Java Text Analyzer Program</w:t>
            </w:r>
            <w:r w:rsidR="00AE2A68">
              <w:t xml:space="preserve"> Version 1.0</w:t>
            </w:r>
          </w:p>
        </w:tc>
        <w:tc>
          <w:tcPr>
            <w:tcW w:w="5395" w:type="dxa"/>
          </w:tcPr>
          <w:p w14:paraId="797054ED" w14:textId="77777777" w:rsidR="00A81248" w:rsidRPr="003A798E" w:rsidRDefault="00A81248"/>
        </w:tc>
      </w:tr>
      <w:tr w:rsidR="00A81248" w:rsidRPr="003A798E" w14:paraId="77985870" w14:textId="77777777" w:rsidTr="00FB65B8">
        <w:trPr>
          <w:trHeight w:val="8059"/>
        </w:trPr>
        <w:tc>
          <w:tcPr>
            <w:tcW w:w="5395" w:type="dxa"/>
          </w:tcPr>
          <w:p w14:paraId="2244269F" w14:textId="77777777" w:rsidR="00A81248" w:rsidRPr="003A798E" w:rsidRDefault="00A81248"/>
        </w:tc>
        <w:tc>
          <w:tcPr>
            <w:tcW w:w="5395" w:type="dxa"/>
          </w:tcPr>
          <w:p w14:paraId="2B8A66D9" w14:textId="77777777" w:rsidR="00A81248" w:rsidRPr="003A798E" w:rsidRDefault="00A81248"/>
        </w:tc>
      </w:tr>
      <w:tr w:rsidR="00A81248" w:rsidRPr="003A798E" w14:paraId="255B157E" w14:textId="77777777" w:rsidTr="00FB65B8">
        <w:trPr>
          <w:trHeight w:val="1299"/>
        </w:trPr>
        <w:tc>
          <w:tcPr>
            <w:tcW w:w="5395" w:type="dxa"/>
          </w:tcPr>
          <w:p w14:paraId="2A85B713" w14:textId="77777777" w:rsidR="00A81248" w:rsidRPr="0007702E" w:rsidRDefault="00A81248">
            <w:pPr>
              <w:rPr>
                <w:sz w:val="38"/>
                <w:szCs w:val="38"/>
              </w:rPr>
            </w:pPr>
          </w:p>
        </w:tc>
        <w:tc>
          <w:tcPr>
            <w:tcW w:w="5395" w:type="dxa"/>
          </w:tcPr>
          <w:p w14:paraId="66CD2D71" w14:textId="09E05D94" w:rsidR="00A81248" w:rsidRPr="0007702E" w:rsidRDefault="0007702E" w:rsidP="00A81248">
            <w:pPr>
              <w:pStyle w:val="Heading2"/>
              <w:rPr>
                <w:color w:val="000000" w:themeColor="text1"/>
                <w:sz w:val="38"/>
                <w:szCs w:val="38"/>
              </w:rPr>
            </w:pPr>
            <w:r w:rsidRPr="0007702E">
              <w:rPr>
                <w:color w:val="000000" w:themeColor="text1"/>
                <w:sz w:val="38"/>
                <w:szCs w:val="38"/>
              </w:rPr>
              <w:t>9/</w:t>
            </w:r>
            <w:r w:rsidR="00FA410A">
              <w:rPr>
                <w:color w:val="000000" w:themeColor="text1"/>
                <w:sz w:val="38"/>
                <w:szCs w:val="38"/>
              </w:rPr>
              <w:t>5</w:t>
            </w:r>
            <w:r w:rsidRPr="0007702E">
              <w:rPr>
                <w:color w:val="000000" w:themeColor="text1"/>
                <w:sz w:val="38"/>
                <w:szCs w:val="38"/>
              </w:rPr>
              <w:t>/2022</w:t>
            </w:r>
          </w:p>
          <w:p w14:paraId="68552436" w14:textId="603F04B1" w:rsidR="00A81248" w:rsidRPr="0007702E" w:rsidRDefault="00FA410A" w:rsidP="00C66528">
            <w:pPr>
              <w:pStyle w:val="Heading2"/>
              <w:rPr>
                <w:color w:val="000000" w:themeColor="text1"/>
                <w:sz w:val="38"/>
                <w:szCs w:val="38"/>
              </w:rPr>
            </w:pPr>
            <w:r>
              <w:rPr>
                <w:color w:val="000000" w:themeColor="text1"/>
                <w:sz w:val="38"/>
                <w:szCs w:val="38"/>
              </w:rPr>
              <w:t>Software Development 1</w:t>
            </w:r>
          </w:p>
        </w:tc>
      </w:tr>
      <w:tr w:rsidR="00A81248" w:rsidRPr="003A798E" w14:paraId="2A69DF2F" w14:textId="77777777" w:rsidTr="00FB65B8">
        <w:trPr>
          <w:trHeight w:val="1402"/>
        </w:trPr>
        <w:tc>
          <w:tcPr>
            <w:tcW w:w="5395" w:type="dxa"/>
          </w:tcPr>
          <w:p w14:paraId="32544F80" w14:textId="77777777" w:rsidR="00A81248" w:rsidRPr="003A798E" w:rsidRDefault="00A81248"/>
        </w:tc>
        <w:tc>
          <w:tcPr>
            <w:tcW w:w="5395" w:type="dxa"/>
          </w:tcPr>
          <w:p w14:paraId="677ABB56" w14:textId="12980677" w:rsidR="00A81248" w:rsidRPr="0007702E" w:rsidRDefault="0007702E" w:rsidP="00A81248">
            <w:pPr>
              <w:pStyle w:val="Heading2"/>
              <w:rPr>
                <w:color w:val="000000" w:themeColor="text1"/>
                <w:sz w:val="38"/>
                <w:szCs w:val="38"/>
              </w:rPr>
            </w:pPr>
            <w:r w:rsidRPr="0007702E">
              <w:rPr>
                <w:color w:val="000000" w:themeColor="text1"/>
                <w:sz w:val="38"/>
                <w:szCs w:val="38"/>
              </w:rPr>
              <w:t>Craig Mackey</w:t>
            </w:r>
            <w:r w:rsidR="00C66528" w:rsidRPr="0007702E">
              <w:rPr>
                <w:color w:val="000000" w:themeColor="text1"/>
                <w:sz w:val="38"/>
                <w:szCs w:val="38"/>
              </w:rPr>
              <w:t xml:space="preserve"> </w:t>
            </w:r>
          </w:p>
          <w:p w14:paraId="6A71CA46" w14:textId="3B628940" w:rsidR="00A81248" w:rsidRPr="0007702E" w:rsidRDefault="0007702E" w:rsidP="00A81248">
            <w:pPr>
              <w:pStyle w:val="Heading2"/>
              <w:rPr>
                <w:color w:val="000000" w:themeColor="text1"/>
              </w:rPr>
            </w:pPr>
            <w:r w:rsidRPr="0007702E">
              <w:rPr>
                <w:color w:val="000000" w:themeColor="text1"/>
                <w:sz w:val="38"/>
                <w:szCs w:val="38"/>
              </w:rPr>
              <w:t xml:space="preserve">Professor Dr. </w:t>
            </w:r>
            <w:r w:rsidR="00FA410A">
              <w:rPr>
                <w:color w:val="000000" w:themeColor="text1"/>
                <w:sz w:val="38"/>
                <w:szCs w:val="38"/>
              </w:rPr>
              <w:t>Lisa Macon</w:t>
            </w:r>
          </w:p>
        </w:tc>
      </w:tr>
    </w:tbl>
    <w:p w14:paraId="3AA3DC4D"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0CB15411" wp14:editId="09811B7F">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7030A0"/>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CD8E199"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">
                <v:shape id="Shape" o:spid="_x0000_s1027" style="position:absolute;top:25527;width:58458;height:75006;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&#13;&#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" path="m,21600l21600,10802,,,,21600xe" fillcolor="#7030a0"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&#13;&#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11C6A4EA" w14:textId="6D5E7799" w:rsidR="00A81248" w:rsidRDefault="00C66528">
      <w:r w:rsidRPr="003A798E">
        <w:rPr>
          <w:noProof/>
          <w:lang w:eastAsia="en-AU"/>
        </w:rPr>
        <w:lastRenderedPageBreak/>
        <mc:AlternateContent>
          <mc:Choice Requires="wps">
            <w:drawing>
              <wp:anchor distT="0" distB="0" distL="114300" distR="114300" simplePos="0" relativeHeight="251661312" behindDoc="1" locked="0" layoutInCell="1" allowOverlap="1" wp14:anchorId="3E25CD29" wp14:editId="4B3C8452">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08BE481B"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&#13;&#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p w14:paraId="755C0FC2" w14:textId="2D1273F6" w:rsidR="00E610C5" w:rsidRPr="00E610C5" w:rsidRDefault="00E610C5" w:rsidP="00E610C5">
      <w:pPr>
        <w:rPr>
          <w:rFonts w:ascii="Arial" w:eastAsia="Times New Roman" w:hAnsi="Arial" w:cs="Arial"/>
          <w:color w:val="2D3B45"/>
          <w:shd w:val="clear" w:color="auto" w:fill="FFFFFF"/>
        </w:rPr>
      </w:pPr>
      <w:r w:rsidRPr="00E610C5">
        <w:rPr>
          <w:rFonts w:ascii="Arial" w:hAnsi="Arial" w:cs="Arial"/>
          <w:b/>
          <w:bCs/>
        </w:rPr>
        <w:t>Requirements/Planning</w:t>
      </w:r>
      <w:r w:rsidRPr="00E610C5">
        <w:rPr>
          <w:rFonts w:ascii="Arial" w:hAnsi="Arial" w:cs="Arial"/>
        </w:rPr>
        <w:t xml:space="preserve">: </w:t>
      </w:r>
      <w:r w:rsidRPr="00E610C5">
        <w:rPr>
          <w:rFonts w:ascii="Arial" w:eastAsia="Times New Roman" w:hAnsi="Arial" w:cs="Arial"/>
          <w:color w:val="2D3B45"/>
          <w:shd w:val="clear" w:color="auto" w:fill="FFFFFF"/>
        </w:rPr>
        <w:t xml:space="preserve">Write a </w:t>
      </w:r>
      <w:r w:rsidR="00C46C1F">
        <w:rPr>
          <w:rFonts w:ascii="Arial" w:eastAsia="Times New Roman" w:hAnsi="Arial" w:cs="Arial"/>
          <w:color w:val="2D3B45"/>
          <w:shd w:val="clear" w:color="auto" w:fill="FFFFFF"/>
        </w:rPr>
        <w:t xml:space="preserve">Java </w:t>
      </w:r>
      <w:r w:rsidRPr="00E610C5">
        <w:rPr>
          <w:rFonts w:ascii="Arial" w:eastAsia="Times New Roman" w:hAnsi="Arial" w:cs="Arial"/>
          <w:color w:val="2D3B45"/>
          <w:shd w:val="clear" w:color="auto" w:fill="FFFFFF"/>
        </w:rPr>
        <w:t xml:space="preserve">text analyzer </w:t>
      </w:r>
      <w:r w:rsidR="00C46C1F">
        <w:rPr>
          <w:rFonts w:ascii="Arial" w:eastAsia="Times New Roman" w:hAnsi="Arial" w:cs="Arial"/>
          <w:color w:val="2D3B45"/>
          <w:shd w:val="clear" w:color="auto" w:fill="FFFFFF"/>
        </w:rPr>
        <w:t xml:space="preserve">program </w:t>
      </w:r>
      <w:r w:rsidRPr="00E610C5">
        <w:rPr>
          <w:rFonts w:ascii="Arial" w:eastAsia="Times New Roman" w:hAnsi="Arial" w:cs="Arial"/>
          <w:color w:val="2D3B45"/>
          <w:shd w:val="clear" w:color="auto" w:fill="FFFFFF"/>
        </w:rPr>
        <w:t>that reads a file and outputs statistics about that file. It should output the word frequencies of all words in the file, sorted by the most frequently used word. The output should be a set of pairs, each pair containing a word and how many times it occurred in the file.</w:t>
      </w:r>
    </w:p>
    <w:p w14:paraId="1BE63E4F" w14:textId="51A3485B" w:rsidR="00E610C5" w:rsidRPr="00E610C5" w:rsidRDefault="00E610C5" w:rsidP="00E610C5">
      <w:pPr>
        <w:rPr>
          <w:rFonts w:ascii="Arial" w:eastAsia="Times New Roman" w:hAnsi="Arial" w:cs="Arial"/>
          <w:color w:val="2D3B45"/>
          <w:shd w:val="clear" w:color="auto" w:fill="FFFFFF"/>
        </w:rPr>
      </w:pPr>
      <w:r w:rsidRPr="00E610C5">
        <w:rPr>
          <w:rFonts w:ascii="Arial" w:eastAsia="Times New Roman" w:hAnsi="Arial" w:cs="Arial"/>
          <w:b/>
          <w:bCs/>
          <w:color w:val="2D3B45"/>
          <w:shd w:val="clear" w:color="auto" w:fill="FFFFFF"/>
        </w:rPr>
        <w:t>Comments</w:t>
      </w:r>
      <w:r w:rsidRPr="00E610C5">
        <w:rPr>
          <w:rFonts w:ascii="Arial" w:eastAsia="Times New Roman" w:hAnsi="Arial" w:cs="Arial"/>
          <w:color w:val="2D3B45"/>
          <w:shd w:val="clear" w:color="auto" w:fill="FFFFFF"/>
        </w:rPr>
        <w:t>: Any word file can be used in the projects source file to be read from and written to but for this project we will be reading and writing to “The Raven” poem by Edgar Allan Poe.</w:t>
      </w:r>
    </w:p>
    <w:p w14:paraId="001B9983" w14:textId="3DDCF0E2" w:rsidR="00E610C5" w:rsidRPr="00E610C5" w:rsidRDefault="00E610C5" w:rsidP="00E610C5">
      <w:pPr>
        <w:rPr>
          <w:rFonts w:ascii="Arial" w:eastAsia="Times New Roman" w:hAnsi="Arial" w:cs="Arial"/>
          <w:color w:val="2D3B45"/>
          <w:shd w:val="clear" w:color="auto" w:fill="FFFFFF"/>
        </w:rPr>
      </w:pPr>
    </w:p>
    <w:p w14:paraId="6011F414" w14:textId="45750AD4" w:rsidR="00E610C5" w:rsidRPr="00C46C1F" w:rsidRDefault="00E610C5" w:rsidP="00E610C5">
      <w:pPr>
        <w:rPr>
          <w:rFonts w:ascii="Arial" w:eastAsia="Times New Roman" w:hAnsi="Arial" w:cs="Arial"/>
          <w:color w:val="2D3B45"/>
          <w:shd w:val="clear" w:color="auto" w:fill="FFFFFF"/>
        </w:rPr>
      </w:pPr>
      <w:r w:rsidRPr="00C46C1F">
        <w:rPr>
          <w:rFonts w:ascii="Arial" w:eastAsia="Times New Roman" w:hAnsi="Arial" w:cs="Arial"/>
          <w:b/>
          <w:bCs/>
          <w:color w:val="2D3B45"/>
          <w:shd w:val="clear" w:color="auto" w:fill="FFFFFF"/>
        </w:rPr>
        <w:t xml:space="preserve">User Design: </w:t>
      </w:r>
      <w:r w:rsidR="002C531B" w:rsidRPr="00C46C1F">
        <w:rPr>
          <w:rFonts w:ascii="Arial" w:eastAsia="Times New Roman" w:hAnsi="Arial" w:cs="Arial"/>
          <w:color w:val="2D3B45"/>
          <w:shd w:val="clear" w:color="auto" w:fill="FFFFFF"/>
        </w:rPr>
        <w:t xml:space="preserve">The user will interact </w:t>
      </w:r>
      <w:r w:rsidR="00C46C1F" w:rsidRPr="00C46C1F">
        <w:rPr>
          <w:rFonts w:ascii="Arial" w:eastAsia="Times New Roman" w:hAnsi="Arial" w:cs="Arial"/>
          <w:color w:val="2D3B45"/>
          <w:shd w:val="clear" w:color="auto" w:fill="FFFFFF"/>
        </w:rPr>
        <w:t>with the text analyzer program through a JAVA IDE. For this example, we will be using a Java IDE called Eclipse. The user will download and run the Eclipse IDE and place the text document that they want to be analyzed into their source folder that contains all of the project’s files. Once the user verifies that their text document is in their folder that contains the project files</w:t>
      </w:r>
      <w:r w:rsidR="005D1565">
        <w:rPr>
          <w:rFonts w:ascii="Arial" w:eastAsia="Times New Roman" w:hAnsi="Arial" w:cs="Arial"/>
          <w:color w:val="2D3B45"/>
          <w:shd w:val="clear" w:color="auto" w:fill="FFFFFF"/>
        </w:rPr>
        <w:t>,</w:t>
      </w:r>
      <w:r w:rsidR="00C46C1F" w:rsidRPr="00C46C1F">
        <w:rPr>
          <w:rFonts w:ascii="Arial" w:eastAsia="Times New Roman" w:hAnsi="Arial" w:cs="Arial"/>
          <w:color w:val="2D3B45"/>
          <w:shd w:val="clear" w:color="auto" w:fill="FFFFFF"/>
        </w:rPr>
        <w:t xml:space="preserve"> they will copy over the code from “wordanalyzer.java” into Eclipse and hit “Execute”. Afterwards, they will go back into their text file which will now contain newly added lines that contains the word, along with its respective count. The count of the word is the number of times the word was used </w:t>
      </w:r>
      <w:r w:rsidR="005D1565">
        <w:rPr>
          <w:rFonts w:ascii="Arial" w:eastAsia="Times New Roman" w:hAnsi="Arial" w:cs="Arial"/>
          <w:color w:val="2D3B45"/>
          <w:shd w:val="clear" w:color="auto" w:fill="FFFFFF"/>
        </w:rPr>
        <w:t xml:space="preserve">and or read </w:t>
      </w:r>
      <w:r w:rsidR="00C46C1F" w:rsidRPr="00C46C1F">
        <w:rPr>
          <w:rFonts w:ascii="Arial" w:eastAsia="Times New Roman" w:hAnsi="Arial" w:cs="Arial"/>
          <w:color w:val="2D3B45"/>
          <w:shd w:val="clear" w:color="auto" w:fill="FFFFFF"/>
        </w:rPr>
        <w:t xml:space="preserve">in the text file. The program will also output the counted words in descending order with </w:t>
      </w:r>
      <w:r w:rsidR="005D1565">
        <w:rPr>
          <w:rFonts w:ascii="Arial" w:eastAsia="Times New Roman" w:hAnsi="Arial" w:cs="Arial"/>
          <w:color w:val="2D3B45"/>
          <w:shd w:val="clear" w:color="auto" w:fill="FFFFFF"/>
        </w:rPr>
        <w:t xml:space="preserve">the </w:t>
      </w:r>
      <w:r w:rsidR="00C46C1F" w:rsidRPr="00C46C1F">
        <w:rPr>
          <w:rFonts w:ascii="Arial" w:eastAsia="Times New Roman" w:hAnsi="Arial" w:cs="Arial"/>
          <w:color w:val="2D3B45"/>
          <w:shd w:val="clear" w:color="auto" w:fill="FFFFFF"/>
        </w:rPr>
        <w:t>word that was counted the most at the top</w:t>
      </w:r>
      <w:r w:rsidR="005D1565">
        <w:rPr>
          <w:rFonts w:ascii="Arial" w:eastAsia="Times New Roman" w:hAnsi="Arial" w:cs="Arial"/>
          <w:color w:val="2D3B45"/>
          <w:shd w:val="clear" w:color="auto" w:fill="FFFFFF"/>
        </w:rPr>
        <w:t xml:space="preserve"> (descending order)</w:t>
      </w:r>
      <w:r w:rsidR="00C46C1F" w:rsidRPr="00C46C1F">
        <w:rPr>
          <w:rFonts w:ascii="Arial" w:eastAsia="Times New Roman" w:hAnsi="Arial" w:cs="Arial"/>
          <w:color w:val="2D3B45"/>
          <w:shd w:val="clear" w:color="auto" w:fill="FFFFFF"/>
        </w:rPr>
        <w:t>. The newly added lines will show up below their original text file.</w:t>
      </w:r>
      <w:r w:rsidR="005D1565">
        <w:rPr>
          <w:rFonts w:ascii="Arial" w:eastAsia="Times New Roman" w:hAnsi="Arial" w:cs="Arial"/>
          <w:color w:val="2D3B45"/>
          <w:shd w:val="clear" w:color="auto" w:fill="FFFFFF"/>
        </w:rPr>
        <w:t xml:space="preserve"> I also added a space between each line for the output so it can be easily read in the .txt format. </w:t>
      </w:r>
    </w:p>
    <w:p w14:paraId="7B88CC19" w14:textId="5F95FC12" w:rsidR="0018365E" w:rsidRPr="00C46C1F" w:rsidRDefault="0018365E" w:rsidP="00E610C5">
      <w:pPr>
        <w:spacing w:line="480" w:lineRule="auto"/>
        <w:rPr>
          <w:rFonts w:ascii="Arial" w:hAnsi="Arial" w:cs="Arial"/>
        </w:rPr>
      </w:pPr>
    </w:p>
    <w:p w14:paraId="17F43501" w14:textId="4D8DB80B" w:rsidR="00C46C1F" w:rsidRDefault="00C46C1F" w:rsidP="005E1AD4">
      <w:pPr>
        <w:rPr>
          <w:rFonts w:ascii="Arial" w:hAnsi="Arial" w:cs="Arial"/>
        </w:rPr>
      </w:pPr>
      <w:r w:rsidRPr="00C46C1F">
        <w:rPr>
          <w:rFonts w:ascii="Arial" w:hAnsi="Arial" w:cs="Arial"/>
          <w:b/>
          <w:bCs/>
        </w:rPr>
        <w:t>Construction</w:t>
      </w:r>
      <w:r w:rsidRPr="00C46C1F">
        <w:rPr>
          <w:rFonts w:ascii="Arial" w:hAnsi="Arial" w:cs="Arial"/>
        </w:rPr>
        <w:t xml:space="preserve">: </w:t>
      </w:r>
      <w:r w:rsidR="005E1AD4">
        <w:rPr>
          <w:rFonts w:ascii="Arial" w:hAnsi="Arial" w:cs="Arial"/>
        </w:rPr>
        <w:t xml:space="preserve">Because of the simplicity of this program, the code will be programmed inside </w:t>
      </w:r>
      <w:r w:rsidR="00B27C22">
        <w:rPr>
          <w:rFonts w:ascii="Arial" w:hAnsi="Arial" w:cs="Arial"/>
        </w:rPr>
        <w:t xml:space="preserve">the </w:t>
      </w:r>
      <w:r w:rsidR="005E1AD4">
        <w:rPr>
          <w:rFonts w:ascii="Arial" w:hAnsi="Arial" w:cs="Arial"/>
        </w:rPr>
        <w:t xml:space="preserve">Java </w:t>
      </w:r>
      <w:proofErr w:type="gramStart"/>
      <w:r w:rsidR="005E1AD4">
        <w:rPr>
          <w:rFonts w:ascii="Arial" w:hAnsi="Arial" w:cs="Arial"/>
        </w:rPr>
        <w:t>main(</w:t>
      </w:r>
      <w:proofErr w:type="gramEnd"/>
      <w:r w:rsidR="005E1AD4">
        <w:rPr>
          <w:rFonts w:ascii="Arial" w:hAnsi="Arial" w:cs="Arial"/>
        </w:rPr>
        <w:t xml:space="preserve">) Method. </w:t>
      </w:r>
      <w:r w:rsidR="005E1AD4" w:rsidRPr="005E1AD4">
        <w:rPr>
          <w:rFonts w:ascii="Arial" w:hAnsi="Arial" w:cs="Arial"/>
        </w:rPr>
        <w:t xml:space="preserve"> </w:t>
      </w:r>
      <w:r w:rsidR="00B27C22">
        <w:rPr>
          <w:rFonts w:ascii="Arial" w:hAnsi="Arial" w:cs="Arial"/>
        </w:rPr>
        <w:t>Displayed below is a graphical representation of the constructed word analyzer program:</w:t>
      </w:r>
    </w:p>
    <w:p w14:paraId="50DA5D3B" w14:textId="2C883B21" w:rsidR="00B27C22" w:rsidRDefault="00B27C22" w:rsidP="005E1AD4">
      <w:pPr>
        <w:rPr>
          <w:rFonts w:ascii="Arial" w:hAnsi="Arial" w:cs="Arial"/>
        </w:rPr>
      </w:pPr>
    </w:p>
    <w:p w14:paraId="01511E22" w14:textId="037B8652" w:rsidR="00B27C22" w:rsidRDefault="00B27C22" w:rsidP="005E1AD4">
      <w:pPr>
        <w:rPr>
          <w:rFonts w:ascii="Arial" w:hAnsi="Arial" w:cs="Arial"/>
        </w:rPr>
      </w:pPr>
      <w:r>
        <w:rPr>
          <w:rFonts w:ascii="Arial" w:hAnsi="Arial" w:cs="Arial"/>
          <w:noProof/>
        </w:rPr>
        <w:drawing>
          <wp:inline distT="0" distB="0" distL="0" distR="0" wp14:anchorId="5B16F041" wp14:editId="3E627408">
            <wp:extent cx="6785665" cy="3342640"/>
            <wp:effectExtent l="12700" t="12700" r="8890" b="1016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DCA26D" w14:textId="7B2674BB" w:rsidR="00065722" w:rsidRDefault="00065722" w:rsidP="005E1AD4">
      <w:pPr>
        <w:rPr>
          <w:rFonts w:ascii="Arial" w:hAnsi="Arial" w:cs="Arial"/>
        </w:rPr>
      </w:pPr>
      <w:r>
        <w:rPr>
          <w:rFonts w:ascii="Arial" w:hAnsi="Arial" w:cs="Arial"/>
          <w:noProof/>
        </w:rPr>
        <w:lastRenderedPageBreak/>
        <w:drawing>
          <wp:inline distT="0" distB="0" distL="0" distR="0" wp14:anchorId="1828BC01" wp14:editId="034CC626">
            <wp:extent cx="6928485" cy="3923030"/>
            <wp:effectExtent l="12700" t="12700" r="18415" b="139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D591888" w14:textId="77777777" w:rsidR="00315004" w:rsidRDefault="00315004" w:rsidP="005E1AD4">
      <w:pPr>
        <w:rPr>
          <w:rFonts w:ascii="Arial" w:hAnsi="Arial" w:cs="Arial"/>
        </w:rPr>
      </w:pPr>
    </w:p>
    <w:p w14:paraId="63A15AA1" w14:textId="57DBF2BA" w:rsidR="00315004" w:rsidRDefault="00315004" w:rsidP="005E1AD4">
      <w:pPr>
        <w:rPr>
          <w:rFonts w:ascii="Arial" w:hAnsi="Arial" w:cs="Arial"/>
        </w:rPr>
      </w:pPr>
      <w:r>
        <w:rPr>
          <w:rFonts w:ascii="Arial" w:hAnsi="Arial" w:cs="Arial"/>
          <w:noProof/>
        </w:rPr>
        <w:drawing>
          <wp:inline distT="0" distB="0" distL="0" distR="0" wp14:anchorId="7391B673" wp14:editId="37A799CF">
            <wp:extent cx="6928485" cy="3382010"/>
            <wp:effectExtent l="12700" t="12700" r="43815" b="3429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BFBAB6E" w14:textId="70EC56FA" w:rsidR="006A1E94" w:rsidRDefault="006A1E94" w:rsidP="005E1AD4">
      <w:pPr>
        <w:rPr>
          <w:rFonts w:ascii="Arial" w:hAnsi="Arial" w:cs="Arial"/>
        </w:rPr>
      </w:pPr>
    </w:p>
    <w:p w14:paraId="35D1A19E" w14:textId="3CF9FFBB" w:rsidR="006A1E94" w:rsidRPr="00C46C1F" w:rsidRDefault="006A1E94" w:rsidP="005E1AD4">
      <w:pPr>
        <w:rPr>
          <w:rFonts w:ascii="Arial" w:hAnsi="Arial" w:cs="Arial"/>
        </w:rPr>
      </w:pPr>
      <w:r w:rsidRPr="006A1E94">
        <w:rPr>
          <w:rFonts w:ascii="Arial" w:hAnsi="Arial" w:cs="Arial"/>
          <w:b/>
          <w:bCs/>
        </w:rPr>
        <w:t>Cut Over</w:t>
      </w:r>
      <w:r>
        <w:rPr>
          <w:rFonts w:ascii="Arial" w:hAnsi="Arial" w:cs="Arial"/>
        </w:rPr>
        <w:t>:</w:t>
      </w:r>
      <w:r w:rsidR="005D1565">
        <w:rPr>
          <w:rFonts w:ascii="Arial" w:hAnsi="Arial" w:cs="Arial"/>
        </w:rPr>
        <w:t xml:space="preserve"> The software has been tested and we are now ready for user training and the deployment of the software</w:t>
      </w:r>
      <w:r w:rsidR="00131694">
        <w:rPr>
          <w:rFonts w:ascii="Arial" w:hAnsi="Arial" w:cs="Arial"/>
        </w:rPr>
        <w:t xml:space="preserve"> if need be. The software has been tested several times with different text files and is deemed full </w:t>
      </w:r>
      <w:proofErr w:type="spellStart"/>
      <w:r w:rsidR="00131694">
        <w:rPr>
          <w:rFonts w:ascii="Arial" w:hAnsi="Arial" w:cs="Arial"/>
        </w:rPr>
        <w:t>functionaly</w:t>
      </w:r>
      <w:proofErr w:type="spellEnd"/>
      <w:r w:rsidR="00131694">
        <w:rPr>
          <w:rFonts w:ascii="Arial" w:hAnsi="Arial" w:cs="Arial"/>
        </w:rPr>
        <w:t xml:space="preserve"> and operable. </w:t>
      </w:r>
    </w:p>
    <w:sectPr w:rsidR="006A1E94" w:rsidRPr="00C46C1F" w:rsidSect="00A24793">
      <w:footerReference w:type="even" r:id="rId23"/>
      <w:footerReference w:type="default" r:id="rId2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2861" w14:textId="77777777" w:rsidR="00B438F2" w:rsidRDefault="00B438F2" w:rsidP="001205A1">
      <w:r>
        <w:separator/>
      </w:r>
    </w:p>
  </w:endnote>
  <w:endnote w:type="continuationSeparator" w:id="0">
    <w:p w14:paraId="687FA301" w14:textId="77777777" w:rsidR="00B438F2" w:rsidRDefault="00B438F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59D0087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CE0C11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5E5D1C4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ECE05C4" w14:textId="77777777" w:rsidTr="005F4F46">
      <w:tc>
        <w:tcPr>
          <w:tcW w:w="5395" w:type="dxa"/>
        </w:tcPr>
        <w:p w14:paraId="35127BED" w14:textId="229F88A8" w:rsidR="0097207D" w:rsidRPr="0097207D" w:rsidRDefault="0097207D" w:rsidP="00C66528">
          <w:pPr>
            <w:pStyle w:val="Footer"/>
            <w:rPr>
              <w:color w:val="7F7F7F" w:themeColor="text1" w:themeTint="80"/>
            </w:rPr>
          </w:pPr>
          <w:r>
            <w:rPr>
              <w:color w:val="7F7F7F" w:themeColor="text1" w:themeTint="80"/>
            </w:rPr>
            <w:t>Clark Faucet Company: Case Study</w:t>
          </w:r>
        </w:p>
      </w:tc>
      <w:tc>
        <w:tcPr>
          <w:tcW w:w="5395" w:type="dxa"/>
        </w:tcPr>
        <w:p w14:paraId="21290C6A" w14:textId="77777777" w:rsidR="001205A1" w:rsidRPr="001205A1" w:rsidRDefault="001205A1" w:rsidP="001205A1">
          <w:pPr>
            <w:pStyle w:val="Footer"/>
          </w:pPr>
          <w:r w:rsidRPr="001205A1">
            <w:t xml:space="preserve">   </w:t>
          </w:r>
        </w:p>
      </w:tc>
    </w:tr>
  </w:tbl>
  <w:p w14:paraId="00C0001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10FF" w14:textId="77777777" w:rsidR="00B438F2" w:rsidRDefault="00B438F2" w:rsidP="001205A1">
      <w:r>
        <w:separator/>
      </w:r>
    </w:p>
  </w:footnote>
  <w:footnote w:type="continuationSeparator" w:id="0">
    <w:p w14:paraId="20FF54C0" w14:textId="77777777" w:rsidR="00B438F2" w:rsidRDefault="00B438F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164B9"/>
    <w:multiLevelType w:val="hybridMultilevel"/>
    <w:tmpl w:val="0A9C465C"/>
    <w:lvl w:ilvl="0" w:tplc="190C2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1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02E"/>
    <w:rsid w:val="000335FE"/>
    <w:rsid w:val="00034760"/>
    <w:rsid w:val="00065722"/>
    <w:rsid w:val="00071ADC"/>
    <w:rsid w:val="0007702E"/>
    <w:rsid w:val="000C4ED1"/>
    <w:rsid w:val="000C60BC"/>
    <w:rsid w:val="001205A1"/>
    <w:rsid w:val="0013158E"/>
    <w:rsid w:val="00131694"/>
    <w:rsid w:val="00142538"/>
    <w:rsid w:val="001432D4"/>
    <w:rsid w:val="00154D3B"/>
    <w:rsid w:val="0018365E"/>
    <w:rsid w:val="00222629"/>
    <w:rsid w:val="00222775"/>
    <w:rsid w:val="00257682"/>
    <w:rsid w:val="002877E8"/>
    <w:rsid w:val="002B446D"/>
    <w:rsid w:val="002C531B"/>
    <w:rsid w:val="002C63DF"/>
    <w:rsid w:val="002E7C4E"/>
    <w:rsid w:val="0031055C"/>
    <w:rsid w:val="00315004"/>
    <w:rsid w:val="00330EC8"/>
    <w:rsid w:val="00331160"/>
    <w:rsid w:val="00371EE1"/>
    <w:rsid w:val="003A798E"/>
    <w:rsid w:val="003D44AA"/>
    <w:rsid w:val="00425A99"/>
    <w:rsid w:val="004A29A4"/>
    <w:rsid w:val="005202A9"/>
    <w:rsid w:val="00542258"/>
    <w:rsid w:val="00564CC4"/>
    <w:rsid w:val="005D1565"/>
    <w:rsid w:val="005D4339"/>
    <w:rsid w:val="005E1AD4"/>
    <w:rsid w:val="005E6B25"/>
    <w:rsid w:val="005F4F46"/>
    <w:rsid w:val="00672113"/>
    <w:rsid w:val="006A1E94"/>
    <w:rsid w:val="006C60E6"/>
    <w:rsid w:val="006F508F"/>
    <w:rsid w:val="007B0740"/>
    <w:rsid w:val="007C1BAB"/>
    <w:rsid w:val="00867378"/>
    <w:rsid w:val="00884598"/>
    <w:rsid w:val="008950AA"/>
    <w:rsid w:val="0097207D"/>
    <w:rsid w:val="009A216D"/>
    <w:rsid w:val="009C6907"/>
    <w:rsid w:val="00A15CF7"/>
    <w:rsid w:val="00A24793"/>
    <w:rsid w:val="00A6434F"/>
    <w:rsid w:val="00A81248"/>
    <w:rsid w:val="00AE2A68"/>
    <w:rsid w:val="00B27C22"/>
    <w:rsid w:val="00B438F2"/>
    <w:rsid w:val="00B4415F"/>
    <w:rsid w:val="00BA5663"/>
    <w:rsid w:val="00C07DCF"/>
    <w:rsid w:val="00C325F7"/>
    <w:rsid w:val="00C46C1F"/>
    <w:rsid w:val="00C65C31"/>
    <w:rsid w:val="00C66528"/>
    <w:rsid w:val="00C915F0"/>
    <w:rsid w:val="00E610C5"/>
    <w:rsid w:val="00E74521"/>
    <w:rsid w:val="00E97E53"/>
    <w:rsid w:val="00F66C80"/>
    <w:rsid w:val="00FA1013"/>
    <w:rsid w:val="00FA410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ED6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E61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39599">
      <w:bodyDiv w:val="1"/>
      <w:marLeft w:val="0"/>
      <w:marRight w:val="0"/>
      <w:marTop w:val="0"/>
      <w:marBottom w:val="0"/>
      <w:divBdr>
        <w:top w:val="none" w:sz="0" w:space="0" w:color="auto"/>
        <w:left w:val="none" w:sz="0" w:space="0" w:color="auto"/>
        <w:bottom w:val="none" w:sz="0" w:space="0" w:color="auto"/>
        <w:right w:val="none" w:sz="0" w:space="0" w:color="auto"/>
      </w:divBdr>
      <w:divsChild>
        <w:div w:id="37825140">
          <w:marLeft w:val="547"/>
          <w:marRight w:val="0"/>
          <w:marTop w:val="0"/>
          <w:marBottom w:val="0"/>
          <w:divBdr>
            <w:top w:val="none" w:sz="0" w:space="0" w:color="auto"/>
            <w:left w:val="none" w:sz="0" w:space="0" w:color="auto"/>
            <w:bottom w:val="none" w:sz="0" w:space="0" w:color="auto"/>
            <w:right w:val="none" w:sz="0" w:space="0" w:color="auto"/>
          </w:divBdr>
        </w:div>
      </w:divsChild>
    </w:div>
    <w:div w:id="19762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kattack/Library/Containers/com.microsoft.Word/Data/Library/Application%20Support/Microsoft/Office/16.0/DTS/Search/%7bF1D246F9-47A5-9D43-878D-8B3D19370559%7dtf11866446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9ED712-4044-714F-BBD2-1D784C83A510}"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0FF796CC-E699-AB4F-A2F5-E1D79C62D3D1}">
      <dgm:prSet phldrT="[Text]"/>
      <dgm:spPr/>
      <dgm:t>
        <a:bodyPr/>
        <a:lstStyle/>
        <a:p>
          <a:pPr algn="ctr"/>
          <a:r>
            <a:rPr lang="en-US"/>
            <a:t>1. Create file input stream and scanner class</a:t>
          </a:r>
        </a:p>
      </dgm:t>
    </dgm:pt>
    <dgm:pt modelId="{790E0EA9-BF4D-2F43-A870-A5DADBA41448}" type="parTrans" cxnId="{6EDB5B47-ED62-4549-9228-DDD441EC8383}">
      <dgm:prSet/>
      <dgm:spPr/>
      <dgm:t>
        <a:bodyPr/>
        <a:lstStyle/>
        <a:p>
          <a:pPr algn="ctr"/>
          <a:endParaRPr lang="en-US"/>
        </a:p>
      </dgm:t>
    </dgm:pt>
    <dgm:pt modelId="{950A8D33-E2D9-7344-863D-5582E1974731}" type="sibTrans" cxnId="{6EDB5B47-ED62-4549-9228-DDD441EC8383}">
      <dgm:prSet/>
      <dgm:spPr/>
      <dgm:t>
        <a:bodyPr/>
        <a:lstStyle/>
        <a:p>
          <a:pPr algn="ctr"/>
          <a:endParaRPr lang="en-US"/>
        </a:p>
      </dgm:t>
    </dgm:pt>
    <dgm:pt modelId="{382E20D4-10C7-4746-B933-F0407A795D20}">
      <dgm:prSet phldrT="[Text]"/>
      <dgm:spPr/>
      <dgm:t>
        <a:bodyPr/>
        <a:lstStyle/>
        <a:p>
          <a:pPr algn="ctr"/>
          <a:r>
            <a:rPr lang="en-US"/>
            <a:t>This will allow the program to access data from the text file that the user wants analyzed and allow the scanner class to scan the text file.</a:t>
          </a:r>
        </a:p>
      </dgm:t>
    </dgm:pt>
    <dgm:pt modelId="{6AAF119F-A111-F148-87AB-ED690ED52472}" type="parTrans" cxnId="{EF2A8F4C-D0E2-B544-A3C0-6C788E37426A}">
      <dgm:prSet/>
      <dgm:spPr/>
      <dgm:t>
        <a:bodyPr/>
        <a:lstStyle/>
        <a:p>
          <a:pPr algn="ctr"/>
          <a:endParaRPr lang="en-US"/>
        </a:p>
      </dgm:t>
    </dgm:pt>
    <dgm:pt modelId="{CCA8E047-A3EF-3049-BDCF-A92FCA6DA3C2}" type="sibTrans" cxnId="{EF2A8F4C-D0E2-B544-A3C0-6C788E37426A}">
      <dgm:prSet/>
      <dgm:spPr/>
      <dgm:t>
        <a:bodyPr/>
        <a:lstStyle/>
        <a:p>
          <a:pPr algn="ctr"/>
          <a:endParaRPr lang="en-US"/>
        </a:p>
      </dgm:t>
    </dgm:pt>
    <dgm:pt modelId="{40F03DC0-4907-664E-A5C3-3C5628E64232}">
      <dgm:prSet phldrT="[Text]"/>
      <dgm:spPr/>
      <dgm:t>
        <a:bodyPr/>
        <a:lstStyle/>
        <a:p>
          <a:pPr algn="ctr"/>
          <a:r>
            <a:rPr lang="en-US"/>
            <a:t>We will have to add a "throws IOException" in the Java main() Method for this to operate. </a:t>
          </a:r>
        </a:p>
      </dgm:t>
    </dgm:pt>
    <dgm:pt modelId="{A56C440C-D67B-7944-846E-A2715BB8FB93}" type="parTrans" cxnId="{DAACDAAB-4D11-5D49-8BED-4E7A8B61D4C4}">
      <dgm:prSet/>
      <dgm:spPr/>
      <dgm:t>
        <a:bodyPr/>
        <a:lstStyle/>
        <a:p>
          <a:pPr algn="ctr"/>
          <a:endParaRPr lang="en-US"/>
        </a:p>
      </dgm:t>
    </dgm:pt>
    <dgm:pt modelId="{395A36FE-475A-3B4E-9E71-11F5F222B58F}" type="sibTrans" cxnId="{DAACDAAB-4D11-5D49-8BED-4E7A8B61D4C4}">
      <dgm:prSet/>
      <dgm:spPr/>
      <dgm:t>
        <a:bodyPr/>
        <a:lstStyle/>
        <a:p>
          <a:pPr algn="ctr"/>
          <a:endParaRPr lang="en-US"/>
        </a:p>
      </dgm:t>
    </dgm:pt>
    <dgm:pt modelId="{74D61E6E-11C2-8A49-8266-DC8A5A78BB2A}">
      <dgm:prSet phldrT="[Text]"/>
      <dgm:spPr/>
      <dgm:t>
        <a:bodyPr/>
        <a:lstStyle/>
        <a:p>
          <a:pPr algn="ctr"/>
          <a:r>
            <a:rPr lang="en-US"/>
            <a:t>2. Create arrays for type string and integer</a:t>
          </a:r>
        </a:p>
      </dgm:t>
    </dgm:pt>
    <dgm:pt modelId="{E70FE443-5E11-1040-9D13-735F554D5A0C}" type="parTrans" cxnId="{5BA03526-95D0-574A-ACBB-A1EE975B8D0B}">
      <dgm:prSet/>
      <dgm:spPr/>
      <dgm:t>
        <a:bodyPr/>
        <a:lstStyle/>
        <a:p>
          <a:pPr algn="ctr"/>
          <a:endParaRPr lang="en-US"/>
        </a:p>
      </dgm:t>
    </dgm:pt>
    <dgm:pt modelId="{C3A75A0A-7312-EA41-84FF-EACCBDC49C12}" type="sibTrans" cxnId="{5BA03526-95D0-574A-ACBB-A1EE975B8D0B}">
      <dgm:prSet/>
      <dgm:spPr/>
      <dgm:t>
        <a:bodyPr/>
        <a:lstStyle/>
        <a:p>
          <a:pPr algn="ctr"/>
          <a:endParaRPr lang="en-US"/>
        </a:p>
      </dgm:t>
    </dgm:pt>
    <dgm:pt modelId="{946A623D-C96A-3444-88BB-1B0DFE18134F}">
      <dgm:prSet phldrT="[Text]"/>
      <dgm:spPr/>
      <dgm:t>
        <a:bodyPr/>
        <a:lstStyle/>
        <a:p>
          <a:pPr algn="ctr"/>
          <a:r>
            <a:rPr lang="en-US"/>
            <a:t>This will allow data from the text file to be stored as names and numbers.</a:t>
          </a:r>
        </a:p>
      </dgm:t>
    </dgm:pt>
    <dgm:pt modelId="{EE9863D0-4968-1941-8785-700E099E19A5}" type="parTrans" cxnId="{C858C37A-7D6A-1547-9B01-746D297C8EB5}">
      <dgm:prSet/>
      <dgm:spPr/>
      <dgm:t>
        <a:bodyPr/>
        <a:lstStyle/>
        <a:p>
          <a:pPr algn="ctr"/>
          <a:endParaRPr lang="en-US"/>
        </a:p>
      </dgm:t>
    </dgm:pt>
    <dgm:pt modelId="{1A42650C-F984-A848-9541-5BA88EAB387B}" type="sibTrans" cxnId="{C858C37A-7D6A-1547-9B01-746D297C8EB5}">
      <dgm:prSet/>
      <dgm:spPr/>
      <dgm:t>
        <a:bodyPr/>
        <a:lstStyle/>
        <a:p>
          <a:pPr algn="ctr"/>
          <a:endParaRPr lang="en-US"/>
        </a:p>
      </dgm:t>
    </dgm:pt>
    <dgm:pt modelId="{E740A585-8F85-504A-A890-93F717BF7D44}">
      <dgm:prSet phldrT="[Text]"/>
      <dgm:spPr/>
      <dgm:t>
        <a:bodyPr/>
        <a:lstStyle/>
        <a:p>
          <a:pPr algn="ctr"/>
          <a:r>
            <a:rPr lang="en-US"/>
            <a:t>Strings will be saved as "words" and Integers will be saved as "count".</a:t>
          </a:r>
        </a:p>
      </dgm:t>
    </dgm:pt>
    <dgm:pt modelId="{E1D4DFA6-450D-3D40-AAF4-45BCC386BEA4}" type="parTrans" cxnId="{BBA7D314-AD1B-144D-A623-5BB1E2F80889}">
      <dgm:prSet/>
      <dgm:spPr/>
      <dgm:t>
        <a:bodyPr/>
        <a:lstStyle/>
        <a:p>
          <a:pPr algn="ctr"/>
          <a:endParaRPr lang="en-US"/>
        </a:p>
      </dgm:t>
    </dgm:pt>
    <dgm:pt modelId="{C6FA4ADA-3E7E-494B-83EF-5DC604449733}" type="sibTrans" cxnId="{BBA7D314-AD1B-144D-A623-5BB1E2F80889}">
      <dgm:prSet/>
      <dgm:spPr/>
      <dgm:t>
        <a:bodyPr/>
        <a:lstStyle/>
        <a:p>
          <a:pPr algn="ctr"/>
          <a:endParaRPr lang="en-US"/>
        </a:p>
      </dgm:t>
    </dgm:pt>
    <dgm:pt modelId="{7335536F-6530-7447-9DD1-675E893045C8}">
      <dgm:prSet phldrT="[Text]"/>
      <dgm:spPr/>
      <dgm:t>
        <a:bodyPr/>
        <a:lstStyle/>
        <a:p>
          <a:pPr algn="ctr"/>
          <a:r>
            <a:rPr lang="en-US"/>
            <a:t>3. Create while loop to find strings</a:t>
          </a:r>
        </a:p>
      </dgm:t>
    </dgm:pt>
    <dgm:pt modelId="{C9B707B2-6C91-8A4B-B18E-75934F03E968}" type="parTrans" cxnId="{6858722A-36F4-3343-9B13-F58C51A88C03}">
      <dgm:prSet/>
      <dgm:spPr/>
      <dgm:t>
        <a:bodyPr/>
        <a:lstStyle/>
        <a:p>
          <a:pPr algn="ctr"/>
          <a:endParaRPr lang="en-US"/>
        </a:p>
      </dgm:t>
    </dgm:pt>
    <dgm:pt modelId="{C228B443-BF8F-DA45-9B77-8BE4AC36B361}" type="sibTrans" cxnId="{6858722A-36F4-3343-9B13-F58C51A88C03}">
      <dgm:prSet/>
      <dgm:spPr/>
      <dgm:t>
        <a:bodyPr/>
        <a:lstStyle/>
        <a:p>
          <a:pPr algn="ctr"/>
          <a:endParaRPr lang="en-US"/>
        </a:p>
      </dgm:t>
    </dgm:pt>
    <dgm:pt modelId="{C324D260-FB5B-B143-9778-2E10B46E0262}">
      <dgm:prSet phldrT="[Text]"/>
      <dgm:spPr/>
      <dgm:t>
        <a:bodyPr/>
        <a:lstStyle/>
        <a:p>
          <a:pPr algn="ctr"/>
          <a:r>
            <a:rPr lang="en-US"/>
            <a:t>A while loop will be created to read through the file to find the words/strings in the text file.</a:t>
          </a:r>
        </a:p>
      </dgm:t>
    </dgm:pt>
    <dgm:pt modelId="{B4F878D0-3D8B-E349-9C86-0B150A5534F4}" type="parTrans" cxnId="{C70BD3DE-5182-BD40-A21B-A807579959D0}">
      <dgm:prSet/>
      <dgm:spPr/>
      <dgm:t>
        <a:bodyPr/>
        <a:lstStyle/>
        <a:p>
          <a:pPr algn="ctr"/>
          <a:endParaRPr lang="en-US"/>
        </a:p>
      </dgm:t>
    </dgm:pt>
    <dgm:pt modelId="{F341F7DC-38F4-544D-9D93-FCBE7424E25A}" type="sibTrans" cxnId="{C70BD3DE-5182-BD40-A21B-A807579959D0}">
      <dgm:prSet/>
      <dgm:spPr/>
      <dgm:t>
        <a:bodyPr/>
        <a:lstStyle/>
        <a:p>
          <a:pPr algn="ctr"/>
          <a:endParaRPr lang="en-US"/>
        </a:p>
      </dgm:t>
    </dgm:pt>
    <dgm:pt modelId="{BD9CEFD7-2081-8048-B3D9-68DD77D02771}">
      <dgm:prSet phldrT="[Text]"/>
      <dgm:spPr/>
      <dgm:t>
        <a:bodyPr/>
        <a:lstStyle/>
        <a:p>
          <a:pPr algn="ctr"/>
          <a:r>
            <a:rPr lang="en-US"/>
            <a:t>fileInput.hasNext() method of the scanner class is used to read through the file to find words/strings.</a:t>
          </a:r>
        </a:p>
      </dgm:t>
    </dgm:pt>
    <dgm:pt modelId="{D13E6D59-A1DF-0442-82F8-B7592F7C06E5}" type="parTrans" cxnId="{293BAF63-66A8-4A4B-B5BE-630DE8E461EC}">
      <dgm:prSet/>
      <dgm:spPr/>
      <dgm:t>
        <a:bodyPr/>
        <a:lstStyle/>
        <a:p>
          <a:pPr algn="ctr"/>
          <a:endParaRPr lang="en-US"/>
        </a:p>
      </dgm:t>
    </dgm:pt>
    <dgm:pt modelId="{887734EC-16A8-D447-BE22-A9849E6A0663}" type="sibTrans" cxnId="{293BAF63-66A8-4A4B-B5BE-630DE8E461EC}">
      <dgm:prSet/>
      <dgm:spPr/>
      <dgm:t>
        <a:bodyPr/>
        <a:lstStyle/>
        <a:p>
          <a:pPr algn="ctr"/>
          <a:endParaRPr lang="en-US"/>
        </a:p>
      </dgm:t>
    </dgm:pt>
    <dgm:pt modelId="{DB66DD08-5C34-3D48-9BBC-43A596F70469}" type="pres">
      <dgm:prSet presAssocID="{BD9ED712-4044-714F-BBD2-1D784C83A510}" presName="Name0" presStyleCnt="0">
        <dgm:presLayoutVars>
          <dgm:dir/>
          <dgm:animLvl val="lvl"/>
          <dgm:resizeHandles val="exact"/>
        </dgm:presLayoutVars>
      </dgm:prSet>
      <dgm:spPr/>
    </dgm:pt>
    <dgm:pt modelId="{35A1661C-4C52-C94F-96AD-0587513B0539}" type="pres">
      <dgm:prSet presAssocID="{7335536F-6530-7447-9DD1-675E893045C8}" presName="boxAndChildren" presStyleCnt="0"/>
      <dgm:spPr/>
    </dgm:pt>
    <dgm:pt modelId="{885387A2-CF9F-9D46-B70A-15531645C0DD}" type="pres">
      <dgm:prSet presAssocID="{7335536F-6530-7447-9DD1-675E893045C8}" presName="parentTextBox" presStyleLbl="node1" presStyleIdx="0" presStyleCnt="3"/>
      <dgm:spPr/>
    </dgm:pt>
    <dgm:pt modelId="{81354263-F13C-4742-90A5-48985D87993B}" type="pres">
      <dgm:prSet presAssocID="{7335536F-6530-7447-9DD1-675E893045C8}" presName="entireBox" presStyleLbl="node1" presStyleIdx="0" presStyleCnt="3"/>
      <dgm:spPr/>
    </dgm:pt>
    <dgm:pt modelId="{17DF08C2-5BB1-9B45-B81B-8CFF12CDC0FA}" type="pres">
      <dgm:prSet presAssocID="{7335536F-6530-7447-9DD1-675E893045C8}" presName="descendantBox" presStyleCnt="0"/>
      <dgm:spPr/>
    </dgm:pt>
    <dgm:pt modelId="{103C9FF0-5D9F-764A-B069-0236669C134B}" type="pres">
      <dgm:prSet presAssocID="{C324D260-FB5B-B143-9778-2E10B46E0262}" presName="childTextBox" presStyleLbl="fgAccFollowNode1" presStyleIdx="0" presStyleCnt="6">
        <dgm:presLayoutVars>
          <dgm:bulletEnabled val="1"/>
        </dgm:presLayoutVars>
      </dgm:prSet>
      <dgm:spPr/>
    </dgm:pt>
    <dgm:pt modelId="{46FBB6A9-E28E-8942-9831-D4D1A53BAF6F}" type="pres">
      <dgm:prSet presAssocID="{BD9CEFD7-2081-8048-B3D9-68DD77D02771}" presName="childTextBox" presStyleLbl="fgAccFollowNode1" presStyleIdx="1" presStyleCnt="6">
        <dgm:presLayoutVars>
          <dgm:bulletEnabled val="1"/>
        </dgm:presLayoutVars>
      </dgm:prSet>
      <dgm:spPr/>
    </dgm:pt>
    <dgm:pt modelId="{5F7F0B4C-3081-FF4A-855D-4E9710289B19}" type="pres">
      <dgm:prSet presAssocID="{C3A75A0A-7312-EA41-84FF-EACCBDC49C12}" presName="sp" presStyleCnt="0"/>
      <dgm:spPr/>
    </dgm:pt>
    <dgm:pt modelId="{0F7DE059-1D5F-564A-ABE1-2407C6BD5CC1}" type="pres">
      <dgm:prSet presAssocID="{74D61E6E-11C2-8A49-8266-DC8A5A78BB2A}" presName="arrowAndChildren" presStyleCnt="0"/>
      <dgm:spPr/>
    </dgm:pt>
    <dgm:pt modelId="{DA357D72-9454-4E4A-BA03-25AAA1869B53}" type="pres">
      <dgm:prSet presAssocID="{74D61E6E-11C2-8A49-8266-DC8A5A78BB2A}" presName="parentTextArrow" presStyleLbl="node1" presStyleIdx="0" presStyleCnt="3"/>
      <dgm:spPr/>
    </dgm:pt>
    <dgm:pt modelId="{CC340A12-003F-AC4D-B0BB-AB97959C57DC}" type="pres">
      <dgm:prSet presAssocID="{74D61E6E-11C2-8A49-8266-DC8A5A78BB2A}" presName="arrow" presStyleLbl="node1" presStyleIdx="1" presStyleCnt="3"/>
      <dgm:spPr/>
    </dgm:pt>
    <dgm:pt modelId="{0E9CD321-D0DB-384D-8035-5C1F4F0A4546}" type="pres">
      <dgm:prSet presAssocID="{74D61E6E-11C2-8A49-8266-DC8A5A78BB2A}" presName="descendantArrow" presStyleCnt="0"/>
      <dgm:spPr/>
    </dgm:pt>
    <dgm:pt modelId="{E35E4A78-C383-CD43-9FEC-605A92DD317D}" type="pres">
      <dgm:prSet presAssocID="{946A623D-C96A-3444-88BB-1B0DFE18134F}" presName="childTextArrow" presStyleLbl="fgAccFollowNode1" presStyleIdx="2" presStyleCnt="6">
        <dgm:presLayoutVars>
          <dgm:bulletEnabled val="1"/>
        </dgm:presLayoutVars>
      </dgm:prSet>
      <dgm:spPr/>
    </dgm:pt>
    <dgm:pt modelId="{79F8DC3A-B869-814B-8C6F-9E9B9EF5F199}" type="pres">
      <dgm:prSet presAssocID="{E740A585-8F85-504A-A890-93F717BF7D44}" presName="childTextArrow" presStyleLbl="fgAccFollowNode1" presStyleIdx="3" presStyleCnt="6">
        <dgm:presLayoutVars>
          <dgm:bulletEnabled val="1"/>
        </dgm:presLayoutVars>
      </dgm:prSet>
      <dgm:spPr/>
    </dgm:pt>
    <dgm:pt modelId="{4EA5A996-309D-8242-A409-7AC6181EEA09}" type="pres">
      <dgm:prSet presAssocID="{950A8D33-E2D9-7344-863D-5582E1974731}" presName="sp" presStyleCnt="0"/>
      <dgm:spPr/>
    </dgm:pt>
    <dgm:pt modelId="{6EB93C56-91BE-8D41-A10C-7668C47E5CC7}" type="pres">
      <dgm:prSet presAssocID="{0FF796CC-E699-AB4F-A2F5-E1D79C62D3D1}" presName="arrowAndChildren" presStyleCnt="0"/>
      <dgm:spPr/>
    </dgm:pt>
    <dgm:pt modelId="{96ED25F3-3DD0-9447-87BE-D2C3A73DE44C}" type="pres">
      <dgm:prSet presAssocID="{0FF796CC-E699-AB4F-A2F5-E1D79C62D3D1}" presName="parentTextArrow" presStyleLbl="node1" presStyleIdx="1" presStyleCnt="3"/>
      <dgm:spPr/>
    </dgm:pt>
    <dgm:pt modelId="{7310EA9B-7683-6047-9CE3-BA28EA595EC6}" type="pres">
      <dgm:prSet presAssocID="{0FF796CC-E699-AB4F-A2F5-E1D79C62D3D1}" presName="arrow" presStyleLbl="node1" presStyleIdx="2" presStyleCnt="3"/>
      <dgm:spPr/>
    </dgm:pt>
    <dgm:pt modelId="{A04DD9B4-0C94-C540-9D59-36902AAD095F}" type="pres">
      <dgm:prSet presAssocID="{0FF796CC-E699-AB4F-A2F5-E1D79C62D3D1}" presName="descendantArrow" presStyleCnt="0"/>
      <dgm:spPr/>
    </dgm:pt>
    <dgm:pt modelId="{38CEF25A-ABE5-9444-B425-0A78EF44E49B}" type="pres">
      <dgm:prSet presAssocID="{382E20D4-10C7-4746-B933-F0407A795D20}" presName="childTextArrow" presStyleLbl="fgAccFollowNode1" presStyleIdx="4" presStyleCnt="6">
        <dgm:presLayoutVars>
          <dgm:bulletEnabled val="1"/>
        </dgm:presLayoutVars>
      </dgm:prSet>
      <dgm:spPr/>
    </dgm:pt>
    <dgm:pt modelId="{50DD523B-2CEB-5B44-A4CF-8374F0BF76A9}" type="pres">
      <dgm:prSet presAssocID="{40F03DC0-4907-664E-A5C3-3C5628E64232}" presName="childTextArrow" presStyleLbl="fgAccFollowNode1" presStyleIdx="5" presStyleCnt="6">
        <dgm:presLayoutVars>
          <dgm:bulletEnabled val="1"/>
        </dgm:presLayoutVars>
      </dgm:prSet>
      <dgm:spPr/>
    </dgm:pt>
  </dgm:ptLst>
  <dgm:cxnLst>
    <dgm:cxn modelId="{BBA7D314-AD1B-144D-A623-5BB1E2F80889}" srcId="{74D61E6E-11C2-8A49-8266-DC8A5A78BB2A}" destId="{E740A585-8F85-504A-A890-93F717BF7D44}" srcOrd="1" destOrd="0" parTransId="{E1D4DFA6-450D-3D40-AAF4-45BCC386BEA4}" sibTransId="{C6FA4ADA-3E7E-494B-83EF-5DC604449733}"/>
    <dgm:cxn modelId="{5BA03526-95D0-574A-ACBB-A1EE975B8D0B}" srcId="{BD9ED712-4044-714F-BBD2-1D784C83A510}" destId="{74D61E6E-11C2-8A49-8266-DC8A5A78BB2A}" srcOrd="1" destOrd="0" parTransId="{E70FE443-5E11-1040-9D13-735F554D5A0C}" sibTransId="{C3A75A0A-7312-EA41-84FF-EACCBDC49C12}"/>
    <dgm:cxn modelId="{6858722A-36F4-3343-9B13-F58C51A88C03}" srcId="{BD9ED712-4044-714F-BBD2-1D784C83A510}" destId="{7335536F-6530-7447-9DD1-675E893045C8}" srcOrd="2" destOrd="0" parTransId="{C9B707B2-6C91-8A4B-B18E-75934F03E968}" sibTransId="{C228B443-BF8F-DA45-9B77-8BE4AC36B361}"/>
    <dgm:cxn modelId="{79E1E930-40B1-9B46-AE3F-AF5F537ED1EC}" type="presOf" srcId="{7335536F-6530-7447-9DD1-675E893045C8}" destId="{81354263-F13C-4742-90A5-48985D87993B}" srcOrd="1" destOrd="0" presId="urn:microsoft.com/office/officeart/2005/8/layout/process4"/>
    <dgm:cxn modelId="{6EDB5B47-ED62-4549-9228-DDD441EC8383}" srcId="{BD9ED712-4044-714F-BBD2-1D784C83A510}" destId="{0FF796CC-E699-AB4F-A2F5-E1D79C62D3D1}" srcOrd="0" destOrd="0" parTransId="{790E0EA9-BF4D-2F43-A870-A5DADBA41448}" sibTransId="{950A8D33-E2D9-7344-863D-5582E1974731}"/>
    <dgm:cxn modelId="{ACE7CE49-CD9C-4A4A-8483-DC6754E42065}" type="presOf" srcId="{40F03DC0-4907-664E-A5C3-3C5628E64232}" destId="{50DD523B-2CEB-5B44-A4CF-8374F0BF76A9}" srcOrd="0" destOrd="0" presId="urn:microsoft.com/office/officeart/2005/8/layout/process4"/>
    <dgm:cxn modelId="{7D35E74B-CC78-614C-92F5-E0D55F2B7B06}" type="presOf" srcId="{7335536F-6530-7447-9DD1-675E893045C8}" destId="{885387A2-CF9F-9D46-B70A-15531645C0DD}" srcOrd="0" destOrd="0" presId="urn:microsoft.com/office/officeart/2005/8/layout/process4"/>
    <dgm:cxn modelId="{EF2A8F4C-D0E2-B544-A3C0-6C788E37426A}" srcId="{0FF796CC-E699-AB4F-A2F5-E1D79C62D3D1}" destId="{382E20D4-10C7-4746-B933-F0407A795D20}" srcOrd="0" destOrd="0" parTransId="{6AAF119F-A111-F148-87AB-ED690ED52472}" sibTransId="{CCA8E047-A3EF-3049-BDCF-A92FCA6DA3C2}"/>
    <dgm:cxn modelId="{6A662551-3252-F441-9762-154C03245A1A}" type="presOf" srcId="{0FF796CC-E699-AB4F-A2F5-E1D79C62D3D1}" destId="{96ED25F3-3DD0-9447-87BE-D2C3A73DE44C}" srcOrd="0" destOrd="0" presId="urn:microsoft.com/office/officeart/2005/8/layout/process4"/>
    <dgm:cxn modelId="{293BAF63-66A8-4A4B-B5BE-630DE8E461EC}" srcId="{7335536F-6530-7447-9DD1-675E893045C8}" destId="{BD9CEFD7-2081-8048-B3D9-68DD77D02771}" srcOrd="1" destOrd="0" parTransId="{D13E6D59-A1DF-0442-82F8-B7592F7C06E5}" sibTransId="{887734EC-16A8-D447-BE22-A9849E6A0663}"/>
    <dgm:cxn modelId="{1F532E72-59E0-2A4A-B3CF-4BF7A9C480F0}" type="presOf" srcId="{946A623D-C96A-3444-88BB-1B0DFE18134F}" destId="{E35E4A78-C383-CD43-9FEC-605A92DD317D}" srcOrd="0" destOrd="0" presId="urn:microsoft.com/office/officeart/2005/8/layout/process4"/>
    <dgm:cxn modelId="{C858C37A-7D6A-1547-9B01-746D297C8EB5}" srcId="{74D61E6E-11C2-8A49-8266-DC8A5A78BB2A}" destId="{946A623D-C96A-3444-88BB-1B0DFE18134F}" srcOrd="0" destOrd="0" parTransId="{EE9863D0-4968-1941-8785-700E099E19A5}" sibTransId="{1A42650C-F984-A848-9541-5BA88EAB387B}"/>
    <dgm:cxn modelId="{62957697-254A-A240-AB7F-784E23248A12}" type="presOf" srcId="{382E20D4-10C7-4746-B933-F0407A795D20}" destId="{38CEF25A-ABE5-9444-B425-0A78EF44E49B}" srcOrd="0" destOrd="0" presId="urn:microsoft.com/office/officeart/2005/8/layout/process4"/>
    <dgm:cxn modelId="{7FED479C-CB9D-184B-A5F5-E5CEB435BC8D}" type="presOf" srcId="{74D61E6E-11C2-8A49-8266-DC8A5A78BB2A}" destId="{DA357D72-9454-4E4A-BA03-25AAA1869B53}" srcOrd="0" destOrd="0" presId="urn:microsoft.com/office/officeart/2005/8/layout/process4"/>
    <dgm:cxn modelId="{08C655A5-F1C7-0D45-8FFA-5E22723FE2B1}" type="presOf" srcId="{C324D260-FB5B-B143-9778-2E10B46E0262}" destId="{103C9FF0-5D9F-764A-B069-0236669C134B}" srcOrd="0" destOrd="0" presId="urn:microsoft.com/office/officeart/2005/8/layout/process4"/>
    <dgm:cxn modelId="{BA655CA8-9B3D-F745-B09A-B1CFE79A4418}" type="presOf" srcId="{74D61E6E-11C2-8A49-8266-DC8A5A78BB2A}" destId="{CC340A12-003F-AC4D-B0BB-AB97959C57DC}" srcOrd="1" destOrd="0" presId="urn:microsoft.com/office/officeart/2005/8/layout/process4"/>
    <dgm:cxn modelId="{F5B578AA-3628-1F47-BE4D-4C3BA69FDB9D}" type="presOf" srcId="{BD9CEFD7-2081-8048-B3D9-68DD77D02771}" destId="{46FBB6A9-E28E-8942-9831-D4D1A53BAF6F}" srcOrd="0" destOrd="0" presId="urn:microsoft.com/office/officeart/2005/8/layout/process4"/>
    <dgm:cxn modelId="{DAACDAAB-4D11-5D49-8BED-4E7A8B61D4C4}" srcId="{0FF796CC-E699-AB4F-A2F5-E1D79C62D3D1}" destId="{40F03DC0-4907-664E-A5C3-3C5628E64232}" srcOrd="1" destOrd="0" parTransId="{A56C440C-D67B-7944-846E-A2715BB8FB93}" sibTransId="{395A36FE-475A-3B4E-9E71-11F5F222B58F}"/>
    <dgm:cxn modelId="{786532BD-7372-CF4E-94C2-5EA32169FE25}" type="presOf" srcId="{E740A585-8F85-504A-A890-93F717BF7D44}" destId="{79F8DC3A-B869-814B-8C6F-9E9B9EF5F199}" srcOrd="0" destOrd="0" presId="urn:microsoft.com/office/officeart/2005/8/layout/process4"/>
    <dgm:cxn modelId="{C70BD3DE-5182-BD40-A21B-A807579959D0}" srcId="{7335536F-6530-7447-9DD1-675E893045C8}" destId="{C324D260-FB5B-B143-9778-2E10B46E0262}" srcOrd="0" destOrd="0" parTransId="{B4F878D0-3D8B-E349-9C86-0B150A5534F4}" sibTransId="{F341F7DC-38F4-544D-9D93-FCBE7424E25A}"/>
    <dgm:cxn modelId="{07D5BCE2-EA98-6046-ADFA-21FEECEDD81A}" type="presOf" srcId="{BD9ED712-4044-714F-BBD2-1D784C83A510}" destId="{DB66DD08-5C34-3D48-9BBC-43A596F70469}" srcOrd="0" destOrd="0" presId="urn:microsoft.com/office/officeart/2005/8/layout/process4"/>
    <dgm:cxn modelId="{238AC2F2-7583-0048-9C4A-17F338802543}" type="presOf" srcId="{0FF796CC-E699-AB4F-A2F5-E1D79C62D3D1}" destId="{7310EA9B-7683-6047-9CE3-BA28EA595EC6}" srcOrd="1" destOrd="0" presId="urn:microsoft.com/office/officeart/2005/8/layout/process4"/>
    <dgm:cxn modelId="{C83CE318-6217-174E-AACD-255781FD890D}" type="presParOf" srcId="{DB66DD08-5C34-3D48-9BBC-43A596F70469}" destId="{35A1661C-4C52-C94F-96AD-0587513B0539}" srcOrd="0" destOrd="0" presId="urn:microsoft.com/office/officeart/2005/8/layout/process4"/>
    <dgm:cxn modelId="{4CA80B22-6AEA-0B45-B2B5-D71EF6378994}" type="presParOf" srcId="{35A1661C-4C52-C94F-96AD-0587513B0539}" destId="{885387A2-CF9F-9D46-B70A-15531645C0DD}" srcOrd="0" destOrd="0" presId="urn:microsoft.com/office/officeart/2005/8/layout/process4"/>
    <dgm:cxn modelId="{4876D83E-85BB-0F47-A3D8-94E096D5CEEA}" type="presParOf" srcId="{35A1661C-4C52-C94F-96AD-0587513B0539}" destId="{81354263-F13C-4742-90A5-48985D87993B}" srcOrd="1" destOrd="0" presId="urn:microsoft.com/office/officeart/2005/8/layout/process4"/>
    <dgm:cxn modelId="{751C3841-5AE5-8F4E-9B1C-79D79E67A3B3}" type="presParOf" srcId="{35A1661C-4C52-C94F-96AD-0587513B0539}" destId="{17DF08C2-5BB1-9B45-B81B-8CFF12CDC0FA}" srcOrd="2" destOrd="0" presId="urn:microsoft.com/office/officeart/2005/8/layout/process4"/>
    <dgm:cxn modelId="{CC03953B-3BB3-D342-82C3-7D75B45C39F9}" type="presParOf" srcId="{17DF08C2-5BB1-9B45-B81B-8CFF12CDC0FA}" destId="{103C9FF0-5D9F-764A-B069-0236669C134B}" srcOrd="0" destOrd="0" presId="urn:microsoft.com/office/officeart/2005/8/layout/process4"/>
    <dgm:cxn modelId="{CA4F89A3-B80C-2D4B-B5D0-040F29BAC572}" type="presParOf" srcId="{17DF08C2-5BB1-9B45-B81B-8CFF12CDC0FA}" destId="{46FBB6A9-E28E-8942-9831-D4D1A53BAF6F}" srcOrd="1" destOrd="0" presId="urn:microsoft.com/office/officeart/2005/8/layout/process4"/>
    <dgm:cxn modelId="{C1B1C0F4-2593-BB45-A24B-3435433BFE0F}" type="presParOf" srcId="{DB66DD08-5C34-3D48-9BBC-43A596F70469}" destId="{5F7F0B4C-3081-FF4A-855D-4E9710289B19}" srcOrd="1" destOrd="0" presId="urn:microsoft.com/office/officeart/2005/8/layout/process4"/>
    <dgm:cxn modelId="{9ABC1FA5-3BEB-7B4A-8560-557315EECC7B}" type="presParOf" srcId="{DB66DD08-5C34-3D48-9BBC-43A596F70469}" destId="{0F7DE059-1D5F-564A-ABE1-2407C6BD5CC1}" srcOrd="2" destOrd="0" presId="urn:microsoft.com/office/officeart/2005/8/layout/process4"/>
    <dgm:cxn modelId="{58DAD215-CB3D-5843-B2BC-EA4D884FA6AD}" type="presParOf" srcId="{0F7DE059-1D5F-564A-ABE1-2407C6BD5CC1}" destId="{DA357D72-9454-4E4A-BA03-25AAA1869B53}" srcOrd="0" destOrd="0" presId="urn:microsoft.com/office/officeart/2005/8/layout/process4"/>
    <dgm:cxn modelId="{21C92751-D966-3241-AF44-3A4216536B89}" type="presParOf" srcId="{0F7DE059-1D5F-564A-ABE1-2407C6BD5CC1}" destId="{CC340A12-003F-AC4D-B0BB-AB97959C57DC}" srcOrd="1" destOrd="0" presId="urn:microsoft.com/office/officeart/2005/8/layout/process4"/>
    <dgm:cxn modelId="{D5729DED-6B3A-4144-BB96-B3203DC1699B}" type="presParOf" srcId="{0F7DE059-1D5F-564A-ABE1-2407C6BD5CC1}" destId="{0E9CD321-D0DB-384D-8035-5C1F4F0A4546}" srcOrd="2" destOrd="0" presId="urn:microsoft.com/office/officeart/2005/8/layout/process4"/>
    <dgm:cxn modelId="{B2528682-0F91-534F-8953-738189B3CD81}" type="presParOf" srcId="{0E9CD321-D0DB-384D-8035-5C1F4F0A4546}" destId="{E35E4A78-C383-CD43-9FEC-605A92DD317D}" srcOrd="0" destOrd="0" presId="urn:microsoft.com/office/officeart/2005/8/layout/process4"/>
    <dgm:cxn modelId="{E8484370-039D-6743-ABE4-FFF95206D496}" type="presParOf" srcId="{0E9CD321-D0DB-384D-8035-5C1F4F0A4546}" destId="{79F8DC3A-B869-814B-8C6F-9E9B9EF5F199}" srcOrd="1" destOrd="0" presId="urn:microsoft.com/office/officeart/2005/8/layout/process4"/>
    <dgm:cxn modelId="{5C8FA581-A547-1C49-8183-085009A84681}" type="presParOf" srcId="{DB66DD08-5C34-3D48-9BBC-43A596F70469}" destId="{4EA5A996-309D-8242-A409-7AC6181EEA09}" srcOrd="3" destOrd="0" presId="urn:microsoft.com/office/officeart/2005/8/layout/process4"/>
    <dgm:cxn modelId="{C19B28AC-A201-6649-9E58-2BEAF20E00EF}" type="presParOf" srcId="{DB66DD08-5C34-3D48-9BBC-43A596F70469}" destId="{6EB93C56-91BE-8D41-A10C-7668C47E5CC7}" srcOrd="4" destOrd="0" presId="urn:microsoft.com/office/officeart/2005/8/layout/process4"/>
    <dgm:cxn modelId="{94E4541D-3497-104F-805B-124E0E6076B7}" type="presParOf" srcId="{6EB93C56-91BE-8D41-A10C-7668C47E5CC7}" destId="{96ED25F3-3DD0-9447-87BE-D2C3A73DE44C}" srcOrd="0" destOrd="0" presId="urn:microsoft.com/office/officeart/2005/8/layout/process4"/>
    <dgm:cxn modelId="{919536FC-A250-E24B-B162-4F646322FE6C}" type="presParOf" srcId="{6EB93C56-91BE-8D41-A10C-7668C47E5CC7}" destId="{7310EA9B-7683-6047-9CE3-BA28EA595EC6}" srcOrd="1" destOrd="0" presId="urn:microsoft.com/office/officeart/2005/8/layout/process4"/>
    <dgm:cxn modelId="{D55288FC-EA06-294A-BCDF-BF142BF7143E}" type="presParOf" srcId="{6EB93C56-91BE-8D41-A10C-7668C47E5CC7}" destId="{A04DD9B4-0C94-C540-9D59-36902AAD095F}" srcOrd="2" destOrd="0" presId="urn:microsoft.com/office/officeart/2005/8/layout/process4"/>
    <dgm:cxn modelId="{B47F98F9-87B6-E443-BCC9-13B7006F0242}" type="presParOf" srcId="{A04DD9B4-0C94-C540-9D59-36902AAD095F}" destId="{38CEF25A-ABE5-9444-B425-0A78EF44E49B}" srcOrd="0" destOrd="0" presId="urn:microsoft.com/office/officeart/2005/8/layout/process4"/>
    <dgm:cxn modelId="{E89D91CA-D458-974E-964D-BD55DE10B678}" type="presParOf" srcId="{A04DD9B4-0C94-C540-9D59-36902AAD095F}" destId="{50DD523B-2CEB-5B44-A4CF-8374F0BF76A9}" srcOrd="1"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237AD4-9107-904B-9D3F-ED01A9914303}"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6046798A-C676-D742-896B-86B323EE6303}">
      <dgm:prSet phldrT="[Text]"/>
      <dgm:spPr/>
      <dgm:t>
        <a:bodyPr/>
        <a:lstStyle/>
        <a:p>
          <a:r>
            <a:rPr lang="en-US"/>
            <a:t>4. Get the word and pass it into FileInput  </a:t>
          </a:r>
        </a:p>
      </dgm:t>
    </dgm:pt>
    <dgm:pt modelId="{FE893CFF-1B66-4A4A-86CD-7CB6B9374A4A}" type="parTrans" cxnId="{8CC5F8D2-5EFD-0840-9F8E-B26B6EDDED98}">
      <dgm:prSet/>
      <dgm:spPr/>
      <dgm:t>
        <a:bodyPr/>
        <a:lstStyle/>
        <a:p>
          <a:endParaRPr lang="en-US"/>
        </a:p>
      </dgm:t>
    </dgm:pt>
    <dgm:pt modelId="{05182EB9-64F4-0E4F-A98F-EFAAF5C50862}" type="sibTrans" cxnId="{8CC5F8D2-5EFD-0840-9F8E-B26B6EDDED98}">
      <dgm:prSet/>
      <dgm:spPr/>
      <dgm:t>
        <a:bodyPr/>
        <a:lstStyle/>
        <a:p>
          <a:endParaRPr lang="en-US"/>
        </a:p>
      </dgm:t>
    </dgm:pt>
    <dgm:pt modelId="{2F1AA6FF-953F-634A-A231-58093C2864CD}">
      <dgm:prSet phldrT="[Text]"/>
      <dgm:spPr/>
      <dgm:t>
        <a:bodyPr/>
        <a:lstStyle/>
        <a:p>
          <a:r>
            <a:rPr lang="en-US"/>
            <a:t>Defining nextWord as a string type and passing it into the file input stream. </a:t>
          </a:r>
        </a:p>
      </dgm:t>
    </dgm:pt>
    <dgm:pt modelId="{86FAEA46-01E8-4F4F-AA6C-47BC07DD8906}" type="parTrans" cxnId="{5EE1036C-3F4A-6F4C-A22A-8EBEB5AA8418}">
      <dgm:prSet/>
      <dgm:spPr/>
      <dgm:t>
        <a:bodyPr/>
        <a:lstStyle/>
        <a:p>
          <a:endParaRPr lang="en-US"/>
        </a:p>
      </dgm:t>
    </dgm:pt>
    <dgm:pt modelId="{1160D9B0-5507-0841-84E0-A14958BE989A}" type="sibTrans" cxnId="{5EE1036C-3F4A-6F4C-A22A-8EBEB5AA8418}">
      <dgm:prSet/>
      <dgm:spPr/>
      <dgm:t>
        <a:bodyPr/>
        <a:lstStyle/>
        <a:p>
          <a:endParaRPr lang="en-US"/>
        </a:p>
      </dgm:t>
    </dgm:pt>
    <dgm:pt modelId="{D25EEB0E-6BF4-204E-880E-FB3AFDE41DA5}">
      <dgm:prSet phldrT="[Text]"/>
      <dgm:spPr/>
      <dgm:t>
        <a:bodyPr/>
        <a:lstStyle/>
        <a:p>
          <a:r>
            <a:rPr lang="en-US"/>
            <a:t>fileInput.next() method is translating into the stream as bytes.</a:t>
          </a:r>
        </a:p>
      </dgm:t>
    </dgm:pt>
    <dgm:pt modelId="{F9A76F07-3421-D14A-8BE4-AA26B19D1277}" type="parTrans" cxnId="{EB0EAD87-3AB8-FE47-A12E-E76BB54B500C}">
      <dgm:prSet/>
      <dgm:spPr/>
      <dgm:t>
        <a:bodyPr/>
        <a:lstStyle/>
        <a:p>
          <a:endParaRPr lang="en-US"/>
        </a:p>
      </dgm:t>
    </dgm:pt>
    <dgm:pt modelId="{2D3389AA-BCBE-2640-86A7-672D3294DCDE}" type="sibTrans" cxnId="{EB0EAD87-3AB8-FE47-A12E-E76BB54B500C}">
      <dgm:prSet/>
      <dgm:spPr/>
      <dgm:t>
        <a:bodyPr/>
        <a:lstStyle/>
        <a:p>
          <a:endParaRPr lang="en-US"/>
        </a:p>
      </dgm:t>
    </dgm:pt>
    <dgm:pt modelId="{CFFE38F4-03D4-A643-851E-A169F355BBF6}">
      <dgm:prSet phldrT="[Text]"/>
      <dgm:spPr/>
      <dgm:t>
        <a:bodyPr/>
        <a:lstStyle/>
        <a:p>
          <a:r>
            <a:rPr lang="en-US"/>
            <a:t>5. Create an if/else statement to check the word </a:t>
          </a:r>
        </a:p>
      </dgm:t>
    </dgm:pt>
    <dgm:pt modelId="{03F6BEE1-E5EA-D94C-B28F-1E57A3DA9F9F}" type="parTrans" cxnId="{36DA7308-652C-8145-917B-61C15B100748}">
      <dgm:prSet/>
      <dgm:spPr/>
      <dgm:t>
        <a:bodyPr/>
        <a:lstStyle/>
        <a:p>
          <a:endParaRPr lang="en-US"/>
        </a:p>
      </dgm:t>
    </dgm:pt>
    <dgm:pt modelId="{AE9C1405-A7AA-714A-88F7-60DF8226FEBE}" type="sibTrans" cxnId="{36DA7308-652C-8145-917B-61C15B100748}">
      <dgm:prSet/>
      <dgm:spPr/>
      <dgm:t>
        <a:bodyPr/>
        <a:lstStyle/>
        <a:p>
          <a:endParaRPr lang="en-US"/>
        </a:p>
      </dgm:t>
    </dgm:pt>
    <dgm:pt modelId="{90F8C494-1D2C-FC4B-A6A8-DDA8B7E9B646}">
      <dgm:prSet phldrT="[Text]"/>
      <dgm:spPr/>
      <dgm:t>
        <a:bodyPr/>
        <a:lstStyle/>
        <a:p>
          <a:r>
            <a:rPr lang="en-US"/>
            <a:t>This allows the program to check if the string/word is the only one that exists or if other exists.</a:t>
          </a:r>
        </a:p>
      </dgm:t>
    </dgm:pt>
    <dgm:pt modelId="{85FC3ECE-73FD-D347-BFD9-17036BC00BEA}" type="parTrans" cxnId="{124CDC21-79B2-724B-A4DB-C8026F91E557}">
      <dgm:prSet/>
      <dgm:spPr/>
      <dgm:t>
        <a:bodyPr/>
        <a:lstStyle/>
        <a:p>
          <a:endParaRPr lang="en-US"/>
        </a:p>
      </dgm:t>
    </dgm:pt>
    <dgm:pt modelId="{605DC8D4-5BCA-7B48-B3CB-910BD930BB21}" type="sibTrans" cxnId="{124CDC21-79B2-724B-A4DB-C8026F91E557}">
      <dgm:prSet/>
      <dgm:spPr/>
      <dgm:t>
        <a:bodyPr/>
        <a:lstStyle/>
        <a:p>
          <a:endParaRPr lang="en-US"/>
        </a:p>
      </dgm:t>
    </dgm:pt>
    <dgm:pt modelId="{444E8506-3AB6-8442-A38C-1672ACD6F544}">
      <dgm:prSet phldrT="[Text]"/>
      <dgm:spPr/>
      <dgm:t>
        <a:bodyPr/>
        <a:lstStyle/>
        <a:p>
          <a:r>
            <a:rPr lang="en-US"/>
            <a:t>The if statement checks the words.contains on nextWord and if condition met will give it its current count. The else statement will continue to add 1 to current count.</a:t>
          </a:r>
        </a:p>
      </dgm:t>
    </dgm:pt>
    <dgm:pt modelId="{E4B19911-249D-5D44-B4FF-5AF8F567D10C}" type="parTrans" cxnId="{8AE7ABCA-2C18-8545-AE23-BE8B42605590}">
      <dgm:prSet/>
      <dgm:spPr/>
      <dgm:t>
        <a:bodyPr/>
        <a:lstStyle/>
        <a:p>
          <a:endParaRPr lang="en-US"/>
        </a:p>
      </dgm:t>
    </dgm:pt>
    <dgm:pt modelId="{64DED43D-EE36-314D-A48F-216DB158D977}" type="sibTrans" cxnId="{8AE7ABCA-2C18-8545-AE23-BE8B42605590}">
      <dgm:prSet/>
      <dgm:spPr/>
      <dgm:t>
        <a:bodyPr/>
        <a:lstStyle/>
        <a:p>
          <a:endParaRPr lang="en-US"/>
        </a:p>
      </dgm:t>
    </dgm:pt>
    <dgm:pt modelId="{8C091BB8-3674-D641-81E5-5AA787F95C38}">
      <dgm:prSet phldrT="[Text]"/>
      <dgm:spPr/>
      <dgm:t>
        <a:bodyPr/>
        <a:lstStyle/>
        <a:p>
          <a:r>
            <a:rPr lang="en-US"/>
            <a:t>6. Close the file input stream and scanner class</a:t>
          </a:r>
        </a:p>
      </dgm:t>
    </dgm:pt>
    <dgm:pt modelId="{6F427285-226C-4A42-8FEE-0B38E80E2EB6}" type="parTrans" cxnId="{7CF9E54A-112D-3D41-86E7-89C354DC7BB1}">
      <dgm:prSet/>
      <dgm:spPr/>
      <dgm:t>
        <a:bodyPr/>
        <a:lstStyle/>
        <a:p>
          <a:endParaRPr lang="en-US"/>
        </a:p>
      </dgm:t>
    </dgm:pt>
    <dgm:pt modelId="{9F61337A-EE5E-114D-A925-01606604C902}" type="sibTrans" cxnId="{7CF9E54A-112D-3D41-86E7-89C354DC7BB1}">
      <dgm:prSet/>
      <dgm:spPr/>
      <dgm:t>
        <a:bodyPr/>
        <a:lstStyle/>
        <a:p>
          <a:endParaRPr lang="en-US"/>
        </a:p>
      </dgm:t>
    </dgm:pt>
    <dgm:pt modelId="{569B6679-FAA6-CB4F-9AD2-9B676978ADC4}">
      <dgm:prSet phldrT="[Text]"/>
      <dgm:spPr/>
      <dgm:t>
        <a:bodyPr/>
        <a:lstStyle/>
        <a:p>
          <a:r>
            <a:rPr lang="en-US"/>
            <a:t>After all of the translations are complete, we will close the sink and resevior for the file input stream. </a:t>
          </a:r>
        </a:p>
      </dgm:t>
    </dgm:pt>
    <dgm:pt modelId="{25683C23-13EE-1543-B4B2-E0D5ADD98D77}" type="parTrans" cxnId="{8ED0AEA2-D13C-D84B-8B8F-9482183AACFA}">
      <dgm:prSet/>
      <dgm:spPr/>
      <dgm:t>
        <a:bodyPr/>
        <a:lstStyle/>
        <a:p>
          <a:endParaRPr lang="en-US"/>
        </a:p>
      </dgm:t>
    </dgm:pt>
    <dgm:pt modelId="{9A9607C7-9917-1E4E-B13E-5D812E691E62}" type="sibTrans" cxnId="{8ED0AEA2-D13C-D84B-8B8F-9482183AACFA}">
      <dgm:prSet/>
      <dgm:spPr/>
      <dgm:t>
        <a:bodyPr/>
        <a:lstStyle/>
        <a:p>
          <a:endParaRPr lang="en-US"/>
        </a:p>
      </dgm:t>
    </dgm:pt>
    <dgm:pt modelId="{AF6E2714-7E4B-CE4D-88C0-E9A27FEE94E2}">
      <dgm:prSet phldrT="[Text]"/>
      <dgm:spPr/>
      <dgm:t>
        <a:bodyPr/>
        <a:lstStyle/>
        <a:p>
          <a:r>
            <a:rPr lang="en-US"/>
            <a:t>We will also close the scanner class at this time.</a:t>
          </a:r>
        </a:p>
      </dgm:t>
    </dgm:pt>
    <dgm:pt modelId="{E7C93E3B-ABA0-534E-AE8D-CC0749DDE4B0}" type="parTrans" cxnId="{3A6B961D-2E3E-FD40-8727-4214DD7544A0}">
      <dgm:prSet/>
      <dgm:spPr/>
      <dgm:t>
        <a:bodyPr/>
        <a:lstStyle/>
        <a:p>
          <a:endParaRPr lang="en-US"/>
        </a:p>
      </dgm:t>
    </dgm:pt>
    <dgm:pt modelId="{8D0924D2-271B-B94C-95EB-CC2C9CD32409}" type="sibTrans" cxnId="{3A6B961D-2E3E-FD40-8727-4214DD7544A0}">
      <dgm:prSet/>
      <dgm:spPr/>
      <dgm:t>
        <a:bodyPr/>
        <a:lstStyle/>
        <a:p>
          <a:endParaRPr lang="en-US"/>
        </a:p>
      </dgm:t>
    </dgm:pt>
    <dgm:pt modelId="{DDEF8563-9172-6340-B876-415873CBFC60}" type="pres">
      <dgm:prSet presAssocID="{E7237AD4-9107-904B-9D3F-ED01A9914303}" presName="Name0" presStyleCnt="0">
        <dgm:presLayoutVars>
          <dgm:dir/>
          <dgm:animLvl val="lvl"/>
          <dgm:resizeHandles val="exact"/>
        </dgm:presLayoutVars>
      </dgm:prSet>
      <dgm:spPr/>
    </dgm:pt>
    <dgm:pt modelId="{4CA42280-79E4-1542-800A-650CBABD692E}" type="pres">
      <dgm:prSet presAssocID="{8C091BB8-3674-D641-81E5-5AA787F95C38}" presName="boxAndChildren" presStyleCnt="0"/>
      <dgm:spPr/>
    </dgm:pt>
    <dgm:pt modelId="{8D42F972-652B-3749-973E-FD9A9FC53B8C}" type="pres">
      <dgm:prSet presAssocID="{8C091BB8-3674-D641-81E5-5AA787F95C38}" presName="parentTextBox" presStyleLbl="node1" presStyleIdx="0" presStyleCnt="3"/>
      <dgm:spPr/>
    </dgm:pt>
    <dgm:pt modelId="{72E016D0-5BCC-BD45-9CAD-2EC13486E2E2}" type="pres">
      <dgm:prSet presAssocID="{8C091BB8-3674-D641-81E5-5AA787F95C38}" presName="entireBox" presStyleLbl="node1" presStyleIdx="0" presStyleCnt="3"/>
      <dgm:spPr/>
    </dgm:pt>
    <dgm:pt modelId="{7DA44760-1EFC-7C45-90C7-596212B142EF}" type="pres">
      <dgm:prSet presAssocID="{8C091BB8-3674-D641-81E5-5AA787F95C38}" presName="descendantBox" presStyleCnt="0"/>
      <dgm:spPr/>
    </dgm:pt>
    <dgm:pt modelId="{8F02D807-6008-1D4E-96D1-ECBA88C420BE}" type="pres">
      <dgm:prSet presAssocID="{569B6679-FAA6-CB4F-9AD2-9B676978ADC4}" presName="childTextBox" presStyleLbl="fgAccFollowNode1" presStyleIdx="0" presStyleCnt="6">
        <dgm:presLayoutVars>
          <dgm:bulletEnabled val="1"/>
        </dgm:presLayoutVars>
      </dgm:prSet>
      <dgm:spPr/>
    </dgm:pt>
    <dgm:pt modelId="{E465C46C-283E-E54C-A131-EB11BF3E0F65}" type="pres">
      <dgm:prSet presAssocID="{AF6E2714-7E4B-CE4D-88C0-E9A27FEE94E2}" presName="childTextBox" presStyleLbl="fgAccFollowNode1" presStyleIdx="1" presStyleCnt="6">
        <dgm:presLayoutVars>
          <dgm:bulletEnabled val="1"/>
        </dgm:presLayoutVars>
      </dgm:prSet>
      <dgm:spPr/>
    </dgm:pt>
    <dgm:pt modelId="{CAAC457B-B785-824B-B9DA-959B48E3F45C}" type="pres">
      <dgm:prSet presAssocID="{AE9C1405-A7AA-714A-88F7-60DF8226FEBE}" presName="sp" presStyleCnt="0"/>
      <dgm:spPr/>
    </dgm:pt>
    <dgm:pt modelId="{54F6E9A5-B427-D140-A744-DBABE5B1DB75}" type="pres">
      <dgm:prSet presAssocID="{CFFE38F4-03D4-A643-851E-A169F355BBF6}" presName="arrowAndChildren" presStyleCnt="0"/>
      <dgm:spPr/>
    </dgm:pt>
    <dgm:pt modelId="{88DCA3CE-0CD4-8547-9360-BCB78DA5BE88}" type="pres">
      <dgm:prSet presAssocID="{CFFE38F4-03D4-A643-851E-A169F355BBF6}" presName="parentTextArrow" presStyleLbl="node1" presStyleIdx="0" presStyleCnt="3"/>
      <dgm:spPr/>
    </dgm:pt>
    <dgm:pt modelId="{95A08A30-7111-424E-813B-93981C4A3079}" type="pres">
      <dgm:prSet presAssocID="{CFFE38F4-03D4-A643-851E-A169F355BBF6}" presName="arrow" presStyleLbl="node1" presStyleIdx="1" presStyleCnt="3"/>
      <dgm:spPr/>
    </dgm:pt>
    <dgm:pt modelId="{B7A6EB33-1285-DD4A-9FD9-97570AF8F183}" type="pres">
      <dgm:prSet presAssocID="{CFFE38F4-03D4-A643-851E-A169F355BBF6}" presName="descendantArrow" presStyleCnt="0"/>
      <dgm:spPr/>
    </dgm:pt>
    <dgm:pt modelId="{ABAA4416-923E-6B44-B006-EFA7ED9684CF}" type="pres">
      <dgm:prSet presAssocID="{90F8C494-1D2C-FC4B-A6A8-DDA8B7E9B646}" presName="childTextArrow" presStyleLbl="fgAccFollowNode1" presStyleIdx="2" presStyleCnt="6">
        <dgm:presLayoutVars>
          <dgm:bulletEnabled val="1"/>
        </dgm:presLayoutVars>
      </dgm:prSet>
      <dgm:spPr/>
    </dgm:pt>
    <dgm:pt modelId="{3980725F-0079-674E-8F17-595ABD9F9BEB}" type="pres">
      <dgm:prSet presAssocID="{444E8506-3AB6-8442-A38C-1672ACD6F544}" presName="childTextArrow" presStyleLbl="fgAccFollowNode1" presStyleIdx="3" presStyleCnt="6">
        <dgm:presLayoutVars>
          <dgm:bulletEnabled val="1"/>
        </dgm:presLayoutVars>
      </dgm:prSet>
      <dgm:spPr/>
    </dgm:pt>
    <dgm:pt modelId="{04CFAABD-EF2D-B445-A6F3-EA6CE4BDA98E}" type="pres">
      <dgm:prSet presAssocID="{05182EB9-64F4-0E4F-A98F-EFAAF5C50862}" presName="sp" presStyleCnt="0"/>
      <dgm:spPr/>
    </dgm:pt>
    <dgm:pt modelId="{322CF38C-37A5-124A-A36E-A5015DD168D1}" type="pres">
      <dgm:prSet presAssocID="{6046798A-C676-D742-896B-86B323EE6303}" presName="arrowAndChildren" presStyleCnt="0"/>
      <dgm:spPr/>
    </dgm:pt>
    <dgm:pt modelId="{287ACDD2-BD59-694D-9A56-458590B8ACA1}" type="pres">
      <dgm:prSet presAssocID="{6046798A-C676-D742-896B-86B323EE6303}" presName="parentTextArrow" presStyleLbl="node1" presStyleIdx="1" presStyleCnt="3"/>
      <dgm:spPr/>
    </dgm:pt>
    <dgm:pt modelId="{18130CF5-063D-D94F-9650-9B749ED730F4}" type="pres">
      <dgm:prSet presAssocID="{6046798A-C676-D742-896B-86B323EE6303}" presName="arrow" presStyleLbl="node1" presStyleIdx="2" presStyleCnt="3"/>
      <dgm:spPr/>
    </dgm:pt>
    <dgm:pt modelId="{66D16DEB-D81B-2941-B523-42F63064C4F6}" type="pres">
      <dgm:prSet presAssocID="{6046798A-C676-D742-896B-86B323EE6303}" presName="descendantArrow" presStyleCnt="0"/>
      <dgm:spPr/>
    </dgm:pt>
    <dgm:pt modelId="{65BAC7CA-B869-5D46-8A43-1B1ACBCA557F}" type="pres">
      <dgm:prSet presAssocID="{2F1AA6FF-953F-634A-A231-58093C2864CD}" presName="childTextArrow" presStyleLbl="fgAccFollowNode1" presStyleIdx="4" presStyleCnt="6">
        <dgm:presLayoutVars>
          <dgm:bulletEnabled val="1"/>
        </dgm:presLayoutVars>
      </dgm:prSet>
      <dgm:spPr/>
    </dgm:pt>
    <dgm:pt modelId="{871064F0-F4EA-164C-BE29-047122F3F1DB}" type="pres">
      <dgm:prSet presAssocID="{D25EEB0E-6BF4-204E-880E-FB3AFDE41DA5}" presName="childTextArrow" presStyleLbl="fgAccFollowNode1" presStyleIdx="5" presStyleCnt="6">
        <dgm:presLayoutVars>
          <dgm:bulletEnabled val="1"/>
        </dgm:presLayoutVars>
      </dgm:prSet>
      <dgm:spPr/>
    </dgm:pt>
  </dgm:ptLst>
  <dgm:cxnLst>
    <dgm:cxn modelId="{36DA7308-652C-8145-917B-61C15B100748}" srcId="{E7237AD4-9107-904B-9D3F-ED01A9914303}" destId="{CFFE38F4-03D4-A643-851E-A169F355BBF6}" srcOrd="1" destOrd="0" parTransId="{03F6BEE1-E5EA-D94C-B28F-1E57A3DA9F9F}" sibTransId="{AE9C1405-A7AA-714A-88F7-60DF8226FEBE}"/>
    <dgm:cxn modelId="{3A6B961D-2E3E-FD40-8727-4214DD7544A0}" srcId="{8C091BB8-3674-D641-81E5-5AA787F95C38}" destId="{AF6E2714-7E4B-CE4D-88C0-E9A27FEE94E2}" srcOrd="1" destOrd="0" parTransId="{E7C93E3B-ABA0-534E-AE8D-CC0749DDE4B0}" sibTransId="{8D0924D2-271B-B94C-95EB-CC2C9CD32409}"/>
    <dgm:cxn modelId="{124CDC21-79B2-724B-A4DB-C8026F91E557}" srcId="{CFFE38F4-03D4-A643-851E-A169F355BBF6}" destId="{90F8C494-1D2C-FC4B-A6A8-DDA8B7E9B646}" srcOrd="0" destOrd="0" parTransId="{85FC3ECE-73FD-D347-BFD9-17036BC00BEA}" sibTransId="{605DC8D4-5BCA-7B48-B3CB-910BD930BB21}"/>
    <dgm:cxn modelId="{6974C531-C77F-0448-BB01-3BE75F9A30F8}" type="presOf" srcId="{6046798A-C676-D742-896B-86B323EE6303}" destId="{287ACDD2-BD59-694D-9A56-458590B8ACA1}" srcOrd="0" destOrd="0" presId="urn:microsoft.com/office/officeart/2005/8/layout/process4"/>
    <dgm:cxn modelId="{D275A835-2897-8348-8C0D-231FEC7EA493}" type="presOf" srcId="{CFFE38F4-03D4-A643-851E-A169F355BBF6}" destId="{95A08A30-7111-424E-813B-93981C4A3079}" srcOrd="1" destOrd="0" presId="urn:microsoft.com/office/officeart/2005/8/layout/process4"/>
    <dgm:cxn modelId="{7CF9E54A-112D-3D41-86E7-89C354DC7BB1}" srcId="{E7237AD4-9107-904B-9D3F-ED01A9914303}" destId="{8C091BB8-3674-D641-81E5-5AA787F95C38}" srcOrd="2" destOrd="0" parTransId="{6F427285-226C-4A42-8FEE-0B38E80E2EB6}" sibTransId="{9F61337A-EE5E-114D-A925-01606604C902}"/>
    <dgm:cxn modelId="{521B496A-5D91-C54B-AC22-818875CAD0E8}" type="presOf" srcId="{CFFE38F4-03D4-A643-851E-A169F355BBF6}" destId="{88DCA3CE-0CD4-8547-9360-BCB78DA5BE88}" srcOrd="0" destOrd="0" presId="urn:microsoft.com/office/officeart/2005/8/layout/process4"/>
    <dgm:cxn modelId="{5EE1036C-3F4A-6F4C-A22A-8EBEB5AA8418}" srcId="{6046798A-C676-D742-896B-86B323EE6303}" destId="{2F1AA6FF-953F-634A-A231-58093C2864CD}" srcOrd="0" destOrd="0" parTransId="{86FAEA46-01E8-4F4F-AA6C-47BC07DD8906}" sibTransId="{1160D9B0-5507-0841-84E0-A14958BE989A}"/>
    <dgm:cxn modelId="{4E36D582-B633-B444-A303-5F29F8F1D6D0}" type="presOf" srcId="{569B6679-FAA6-CB4F-9AD2-9B676978ADC4}" destId="{8F02D807-6008-1D4E-96D1-ECBA88C420BE}" srcOrd="0" destOrd="0" presId="urn:microsoft.com/office/officeart/2005/8/layout/process4"/>
    <dgm:cxn modelId="{EB0EAD87-3AB8-FE47-A12E-E76BB54B500C}" srcId="{6046798A-C676-D742-896B-86B323EE6303}" destId="{D25EEB0E-6BF4-204E-880E-FB3AFDE41DA5}" srcOrd="1" destOrd="0" parTransId="{F9A76F07-3421-D14A-8BE4-AA26B19D1277}" sibTransId="{2D3389AA-BCBE-2640-86A7-672D3294DCDE}"/>
    <dgm:cxn modelId="{03A97199-E7F1-A946-85AA-B02BF4E352E0}" type="presOf" srcId="{8C091BB8-3674-D641-81E5-5AA787F95C38}" destId="{8D42F972-652B-3749-973E-FD9A9FC53B8C}" srcOrd="0" destOrd="0" presId="urn:microsoft.com/office/officeart/2005/8/layout/process4"/>
    <dgm:cxn modelId="{63AFAF99-820D-164D-9115-4837EC237631}" type="presOf" srcId="{D25EEB0E-6BF4-204E-880E-FB3AFDE41DA5}" destId="{871064F0-F4EA-164C-BE29-047122F3F1DB}" srcOrd="0" destOrd="0" presId="urn:microsoft.com/office/officeart/2005/8/layout/process4"/>
    <dgm:cxn modelId="{8ED0AEA2-D13C-D84B-8B8F-9482183AACFA}" srcId="{8C091BB8-3674-D641-81E5-5AA787F95C38}" destId="{569B6679-FAA6-CB4F-9AD2-9B676978ADC4}" srcOrd="0" destOrd="0" parTransId="{25683C23-13EE-1543-B4B2-E0D5ADD98D77}" sibTransId="{9A9607C7-9917-1E4E-B13E-5D812E691E62}"/>
    <dgm:cxn modelId="{CFF0A6AA-37FB-6C4B-8342-BC3CCAF65944}" type="presOf" srcId="{90F8C494-1D2C-FC4B-A6A8-DDA8B7E9B646}" destId="{ABAA4416-923E-6B44-B006-EFA7ED9684CF}" srcOrd="0" destOrd="0" presId="urn:microsoft.com/office/officeart/2005/8/layout/process4"/>
    <dgm:cxn modelId="{9B5C0DAB-19CB-2A44-B436-F259036410C7}" type="presOf" srcId="{6046798A-C676-D742-896B-86B323EE6303}" destId="{18130CF5-063D-D94F-9650-9B749ED730F4}" srcOrd="1" destOrd="0" presId="urn:microsoft.com/office/officeart/2005/8/layout/process4"/>
    <dgm:cxn modelId="{9CEA1DB9-E34C-3E4A-BFED-0CB9EB8335F5}" type="presOf" srcId="{E7237AD4-9107-904B-9D3F-ED01A9914303}" destId="{DDEF8563-9172-6340-B876-415873CBFC60}" srcOrd="0" destOrd="0" presId="urn:microsoft.com/office/officeart/2005/8/layout/process4"/>
    <dgm:cxn modelId="{A8174CC5-9825-634E-8601-4F9DB5E825E2}" type="presOf" srcId="{AF6E2714-7E4B-CE4D-88C0-E9A27FEE94E2}" destId="{E465C46C-283E-E54C-A131-EB11BF3E0F65}" srcOrd="0" destOrd="0" presId="urn:microsoft.com/office/officeart/2005/8/layout/process4"/>
    <dgm:cxn modelId="{8AE7ABCA-2C18-8545-AE23-BE8B42605590}" srcId="{CFFE38F4-03D4-A643-851E-A169F355BBF6}" destId="{444E8506-3AB6-8442-A38C-1672ACD6F544}" srcOrd="1" destOrd="0" parTransId="{E4B19911-249D-5D44-B4FF-5AF8F567D10C}" sibTransId="{64DED43D-EE36-314D-A48F-216DB158D977}"/>
    <dgm:cxn modelId="{793B93CB-96AD-194D-BAC3-EDBAA9D58920}" type="presOf" srcId="{2F1AA6FF-953F-634A-A231-58093C2864CD}" destId="{65BAC7CA-B869-5D46-8A43-1B1ACBCA557F}" srcOrd="0" destOrd="0" presId="urn:microsoft.com/office/officeart/2005/8/layout/process4"/>
    <dgm:cxn modelId="{B2740FCE-DAF9-6442-9414-6B43E2635E65}" type="presOf" srcId="{8C091BB8-3674-D641-81E5-5AA787F95C38}" destId="{72E016D0-5BCC-BD45-9CAD-2EC13486E2E2}" srcOrd="1" destOrd="0" presId="urn:microsoft.com/office/officeart/2005/8/layout/process4"/>
    <dgm:cxn modelId="{8CC5F8D2-5EFD-0840-9F8E-B26B6EDDED98}" srcId="{E7237AD4-9107-904B-9D3F-ED01A9914303}" destId="{6046798A-C676-D742-896B-86B323EE6303}" srcOrd="0" destOrd="0" parTransId="{FE893CFF-1B66-4A4A-86CD-7CB6B9374A4A}" sibTransId="{05182EB9-64F4-0E4F-A98F-EFAAF5C50862}"/>
    <dgm:cxn modelId="{59DB37EC-B467-2B44-ACB2-C254B6CB1BD4}" type="presOf" srcId="{444E8506-3AB6-8442-A38C-1672ACD6F544}" destId="{3980725F-0079-674E-8F17-595ABD9F9BEB}" srcOrd="0" destOrd="0" presId="urn:microsoft.com/office/officeart/2005/8/layout/process4"/>
    <dgm:cxn modelId="{435AAB04-F175-E741-8025-C785C998BB0A}" type="presParOf" srcId="{DDEF8563-9172-6340-B876-415873CBFC60}" destId="{4CA42280-79E4-1542-800A-650CBABD692E}" srcOrd="0" destOrd="0" presId="urn:microsoft.com/office/officeart/2005/8/layout/process4"/>
    <dgm:cxn modelId="{ADC94538-7158-8746-BA18-1F656351145F}" type="presParOf" srcId="{4CA42280-79E4-1542-800A-650CBABD692E}" destId="{8D42F972-652B-3749-973E-FD9A9FC53B8C}" srcOrd="0" destOrd="0" presId="urn:microsoft.com/office/officeart/2005/8/layout/process4"/>
    <dgm:cxn modelId="{C6AABF2C-5D9D-A24F-B152-CA248BA4AFE6}" type="presParOf" srcId="{4CA42280-79E4-1542-800A-650CBABD692E}" destId="{72E016D0-5BCC-BD45-9CAD-2EC13486E2E2}" srcOrd="1" destOrd="0" presId="urn:microsoft.com/office/officeart/2005/8/layout/process4"/>
    <dgm:cxn modelId="{E07A5290-9D18-DB47-B6D2-EF20F1FB59C8}" type="presParOf" srcId="{4CA42280-79E4-1542-800A-650CBABD692E}" destId="{7DA44760-1EFC-7C45-90C7-596212B142EF}" srcOrd="2" destOrd="0" presId="urn:microsoft.com/office/officeart/2005/8/layout/process4"/>
    <dgm:cxn modelId="{11570415-2120-E242-8CB8-615EE02A9803}" type="presParOf" srcId="{7DA44760-1EFC-7C45-90C7-596212B142EF}" destId="{8F02D807-6008-1D4E-96D1-ECBA88C420BE}" srcOrd="0" destOrd="0" presId="urn:microsoft.com/office/officeart/2005/8/layout/process4"/>
    <dgm:cxn modelId="{C0FCC843-EE8E-0B4E-9879-DA8C1FCC99C9}" type="presParOf" srcId="{7DA44760-1EFC-7C45-90C7-596212B142EF}" destId="{E465C46C-283E-E54C-A131-EB11BF3E0F65}" srcOrd="1" destOrd="0" presId="urn:microsoft.com/office/officeart/2005/8/layout/process4"/>
    <dgm:cxn modelId="{E836A8FF-610C-9245-BCDB-C10EF6F73C30}" type="presParOf" srcId="{DDEF8563-9172-6340-B876-415873CBFC60}" destId="{CAAC457B-B785-824B-B9DA-959B48E3F45C}" srcOrd="1" destOrd="0" presId="urn:microsoft.com/office/officeart/2005/8/layout/process4"/>
    <dgm:cxn modelId="{BF60F535-9F55-EA4A-9719-FE29F18A77A0}" type="presParOf" srcId="{DDEF8563-9172-6340-B876-415873CBFC60}" destId="{54F6E9A5-B427-D140-A744-DBABE5B1DB75}" srcOrd="2" destOrd="0" presId="urn:microsoft.com/office/officeart/2005/8/layout/process4"/>
    <dgm:cxn modelId="{BA0F2F78-07B5-C24F-8CAC-C1E4280119FD}" type="presParOf" srcId="{54F6E9A5-B427-D140-A744-DBABE5B1DB75}" destId="{88DCA3CE-0CD4-8547-9360-BCB78DA5BE88}" srcOrd="0" destOrd="0" presId="urn:microsoft.com/office/officeart/2005/8/layout/process4"/>
    <dgm:cxn modelId="{33F37C68-7E1E-864E-9612-EC6BCF6C4BF9}" type="presParOf" srcId="{54F6E9A5-B427-D140-A744-DBABE5B1DB75}" destId="{95A08A30-7111-424E-813B-93981C4A3079}" srcOrd="1" destOrd="0" presId="urn:microsoft.com/office/officeart/2005/8/layout/process4"/>
    <dgm:cxn modelId="{F9800C24-5AF1-1842-9503-97AA8F63B31F}" type="presParOf" srcId="{54F6E9A5-B427-D140-A744-DBABE5B1DB75}" destId="{B7A6EB33-1285-DD4A-9FD9-97570AF8F183}" srcOrd="2" destOrd="0" presId="urn:microsoft.com/office/officeart/2005/8/layout/process4"/>
    <dgm:cxn modelId="{718A156D-6C59-FA4B-A1D7-A7DAEAD569FC}" type="presParOf" srcId="{B7A6EB33-1285-DD4A-9FD9-97570AF8F183}" destId="{ABAA4416-923E-6B44-B006-EFA7ED9684CF}" srcOrd="0" destOrd="0" presId="urn:microsoft.com/office/officeart/2005/8/layout/process4"/>
    <dgm:cxn modelId="{1CDABB1A-7EED-2243-9309-66427A0F5D55}" type="presParOf" srcId="{B7A6EB33-1285-DD4A-9FD9-97570AF8F183}" destId="{3980725F-0079-674E-8F17-595ABD9F9BEB}" srcOrd="1" destOrd="0" presId="urn:microsoft.com/office/officeart/2005/8/layout/process4"/>
    <dgm:cxn modelId="{99BB6280-5BF4-A644-B4BF-D735C4B4E8EE}" type="presParOf" srcId="{DDEF8563-9172-6340-B876-415873CBFC60}" destId="{04CFAABD-EF2D-B445-A6F3-EA6CE4BDA98E}" srcOrd="3" destOrd="0" presId="urn:microsoft.com/office/officeart/2005/8/layout/process4"/>
    <dgm:cxn modelId="{40FAEE4F-879F-8441-BE62-70152843A063}" type="presParOf" srcId="{DDEF8563-9172-6340-B876-415873CBFC60}" destId="{322CF38C-37A5-124A-A36E-A5015DD168D1}" srcOrd="4" destOrd="0" presId="urn:microsoft.com/office/officeart/2005/8/layout/process4"/>
    <dgm:cxn modelId="{B748CD83-306C-B24A-8515-B17EBDBA76FF}" type="presParOf" srcId="{322CF38C-37A5-124A-A36E-A5015DD168D1}" destId="{287ACDD2-BD59-694D-9A56-458590B8ACA1}" srcOrd="0" destOrd="0" presId="urn:microsoft.com/office/officeart/2005/8/layout/process4"/>
    <dgm:cxn modelId="{A14F9F83-1FD0-4244-93E1-7BF71409C25B}" type="presParOf" srcId="{322CF38C-37A5-124A-A36E-A5015DD168D1}" destId="{18130CF5-063D-D94F-9650-9B749ED730F4}" srcOrd="1" destOrd="0" presId="urn:microsoft.com/office/officeart/2005/8/layout/process4"/>
    <dgm:cxn modelId="{FF8AEE9B-D794-FC4A-AC14-6481254FA932}" type="presParOf" srcId="{322CF38C-37A5-124A-A36E-A5015DD168D1}" destId="{66D16DEB-D81B-2941-B523-42F63064C4F6}" srcOrd="2" destOrd="0" presId="urn:microsoft.com/office/officeart/2005/8/layout/process4"/>
    <dgm:cxn modelId="{71D936B9-C751-DB4E-B827-69007EA7F605}" type="presParOf" srcId="{66D16DEB-D81B-2941-B523-42F63064C4F6}" destId="{65BAC7CA-B869-5D46-8A43-1B1ACBCA557F}" srcOrd="0" destOrd="0" presId="urn:microsoft.com/office/officeart/2005/8/layout/process4"/>
    <dgm:cxn modelId="{058423DD-FF18-B948-B741-84FDB316551C}" type="presParOf" srcId="{66D16DEB-D81B-2941-B523-42F63064C4F6}" destId="{871064F0-F4EA-164C-BE29-047122F3F1DB}" srcOrd="1"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AAED1E-3043-2C42-8CD0-98EDD37FC24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C923CA07-AAE8-A141-831D-4D1337900265}">
      <dgm:prSet phldrT="[Text]" custT="1"/>
      <dgm:spPr/>
      <dgm:t>
        <a:bodyPr/>
        <a:lstStyle/>
        <a:p>
          <a:r>
            <a:rPr lang="en-US" sz="1600"/>
            <a:t>7. </a:t>
          </a:r>
          <a:r>
            <a:rPr lang="en-US" sz="1900"/>
            <a:t>Incremental For loop</a:t>
          </a:r>
        </a:p>
      </dgm:t>
    </dgm:pt>
    <dgm:pt modelId="{D88D95C8-E638-5742-A21F-103F5D97E96A}" type="parTrans" cxnId="{5F1954A4-3935-AF45-8ED4-94B4E2A65042}">
      <dgm:prSet/>
      <dgm:spPr/>
      <dgm:t>
        <a:bodyPr/>
        <a:lstStyle/>
        <a:p>
          <a:endParaRPr lang="en-US"/>
        </a:p>
      </dgm:t>
    </dgm:pt>
    <dgm:pt modelId="{42D77102-B15F-734E-8CEA-E6081F97AB90}" type="sibTrans" cxnId="{5F1954A4-3935-AF45-8ED4-94B4E2A65042}">
      <dgm:prSet/>
      <dgm:spPr/>
      <dgm:t>
        <a:bodyPr/>
        <a:lstStyle/>
        <a:p>
          <a:endParaRPr lang="en-US"/>
        </a:p>
      </dgm:t>
    </dgm:pt>
    <dgm:pt modelId="{A3474E67-C0E4-7742-B43D-6E4DDC8FCEAA}">
      <dgm:prSet phldrT="[Text]"/>
      <dgm:spPr/>
      <dgm:t>
        <a:bodyPr/>
        <a:lstStyle/>
        <a:p>
          <a:r>
            <a:rPr lang="en-US"/>
            <a:t>Adding in an incremental for loop for the counter of words.</a:t>
          </a:r>
        </a:p>
      </dgm:t>
    </dgm:pt>
    <dgm:pt modelId="{7AB2F6DE-1643-054E-91C2-97FAADCD74C4}" type="parTrans" cxnId="{770FED26-42DC-954C-9329-723D4971CC9E}">
      <dgm:prSet/>
      <dgm:spPr/>
      <dgm:t>
        <a:bodyPr/>
        <a:lstStyle/>
        <a:p>
          <a:endParaRPr lang="en-US"/>
        </a:p>
      </dgm:t>
    </dgm:pt>
    <dgm:pt modelId="{E0DB3559-611C-8D4E-B0D4-D91D5C403681}" type="sibTrans" cxnId="{770FED26-42DC-954C-9329-723D4971CC9E}">
      <dgm:prSet/>
      <dgm:spPr/>
      <dgm:t>
        <a:bodyPr/>
        <a:lstStyle/>
        <a:p>
          <a:endParaRPr lang="en-US"/>
        </a:p>
      </dgm:t>
    </dgm:pt>
    <dgm:pt modelId="{5C4C55AD-8805-2E4D-A7A4-6DC219F3C767}">
      <dgm:prSet phldrT="[Text]"/>
      <dgm:spPr/>
      <dgm:t>
        <a:bodyPr/>
        <a:lstStyle/>
        <a:p>
          <a:r>
            <a:rPr lang="en-US"/>
            <a:t>To display data in descending order I added in the Collections.sort method.  </a:t>
          </a:r>
        </a:p>
      </dgm:t>
    </dgm:pt>
    <dgm:pt modelId="{C47E853F-6F61-7249-B9DA-F5DC425344C7}" type="parTrans" cxnId="{962E0933-77CA-B843-89F7-DA7BCAC812E4}">
      <dgm:prSet/>
      <dgm:spPr/>
      <dgm:t>
        <a:bodyPr/>
        <a:lstStyle/>
        <a:p>
          <a:endParaRPr lang="en-US"/>
        </a:p>
      </dgm:t>
    </dgm:pt>
    <dgm:pt modelId="{206A7F9E-617D-E44C-8E9A-D2EB081A14B5}" type="sibTrans" cxnId="{962E0933-77CA-B843-89F7-DA7BCAC812E4}">
      <dgm:prSet/>
      <dgm:spPr/>
      <dgm:t>
        <a:bodyPr/>
        <a:lstStyle/>
        <a:p>
          <a:endParaRPr lang="en-US"/>
        </a:p>
      </dgm:t>
    </dgm:pt>
    <dgm:pt modelId="{7A9C054D-9411-2A40-9B6E-917C9EA0199C}">
      <dgm:prSet phldrT="[Text]" custT="1"/>
      <dgm:spPr/>
      <dgm:t>
        <a:bodyPr/>
        <a:lstStyle/>
        <a:p>
          <a:r>
            <a:rPr lang="en-US" sz="1900"/>
            <a:t>8. FileWriter and Printwriter</a:t>
          </a:r>
        </a:p>
      </dgm:t>
    </dgm:pt>
    <dgm:pt modelId="{454F4866-D0EE-FF48-97A5-2310047F7B7A}" type="parTrans" cxnId="{1DE8DF51-8D15-AE4F-9EB6-1D131DD40BC6}">
      <dgm:prSet/>
      <dgm:spPr/>
      <dgm:t>
        <a:bodyPr/>
        <a:lstStyle/>
        <a:p>
          <a:endParaRPr lang="en-US"/>
        </a:p>
      </dgm:t>
    </dgm:pt>
    <dgm:pt modelId="{4B8060CE-876C-E44B-9502-E17F936B57DD}" type="sibTrans" cxnId="{1DE8DF51-8D15-AE4F-9EB6-1D131DD40BC6}">
      <dgm:prSet/>
      <dgm:spPr/>
      <dgm:t>
        <a:bodyPr/>
        <a:lstStyle/>
        <a:p>
          <a:endParaRPr lang="en-US"/>
        </a:p>
      </dgm:t>
    </dgm:pt>
    <dgm:pt modelId="{B9C8B2D9-B980-1A42-94A6-AD6A14C652E6}">
      <dgm:prSet phldrT="[Text]"/>
      <dgm:spPr/>
      <dgm:t>
        <a:bodyPr/>
        <a:lstStyle/>
        <a:p>
          <a:r>
            <a:rPr lang="en-US"/>
            <a:t>FileWriter was used to output data to the text file name. </a:t>
          </a:r>
        </a:p>
      </dgm:t>
    </dgm:pt>
    <dgm:pt modelId="{F78F1D03-8499-B94C-99A7-C22FAA44C311}" type="parTrans" cxnId="{9A846737-B0CB-0D49-876F-79189811C935}">
      <dgm:prSet/>
      <dgm:spPr/>
      <dgm:t>
        <a:bodyPr/>
        <a:lstStyle/>
        <a:p>
          <a:endParaRPr lang="en-US"/>
        </a:p>
      </dgm:t>
    </dgm:pt>
    <dgm:pt modelId="{EE0F4C3B-8376-6545-9C72-21200F9E8AAF}" type="sibTrans" cxnId="{9A846737-B0CB-0D49-876F-79189811C935}">
      <dgm:prSet/>
      <dgm:spPr/>
      <dgm:t>
        <a:bodyPr/>
        <a:lstStyle/>
        <a:p>
          <a:endParaRPr lang="en-US"/>
        </a:p>
      </dgm:t>
    </dgm:pt>
    <dgm:pt modelId="{5ECD7F4C-8B14-5347-9FC4-2200D60E3E28}">
      <dgm:prSet phldrT="[Text]"/>
      <dgm:spPr/>
      <dgm:t>
        <a:bodyPr/>
        <a:lstStyle/>
        <a:p>
          <a:r>
            <a:rPr lang="en-US"/>
            <a:t>I also added the PrintWriter method for outputing the data to the text file.</a:t>
          </a:r>
        </a:p>
      </dgm:t>
    </dgm:pt>
    <dgm:pt modelId="{29F6C0C7-CFC1-A64C-9A4A-2000B65FC193}" type="parTrans" cxnId="{60E2735B-E90F-6E4E-AA20-F639E3C37EAB}">
      <dgm:prSet/>
      <dgm:spPr/>
      <dgm:t>
        <a:bodyPr/>
        <a:lstStyle/>
        <a:p>
          <a:endParaRPr lang="en-US"/>
        </a:p>
      </dgm:t>
    </dgm:pt>
    <dgm:pt modelId="{8C12699D-018A-4040-B7B1-7CA80C19548A}" type="sibTrans" cxnId="{60E2735B-E90F-6E4E-AA20-F639E3C37EAB}">
      <dgm:prSet/>
      <dgm:spPr/>
      <dgm:t>
        <a:bodyPr/>
        <a:lstStyle/>
        <a:p>
          <a:endParaRPr lang="en-US"/>
        </a:p>
      </dgm:t>
    </dgm:pt>
    <dgm:pt modelId="{D81CC0B6-051F-6943-BF5E-96290DA4A9D7}">
      <dgm:prSet phldrT="[Text]" custT="1"/>
      <dgm:spPr/>
      <dgm:t>
        <a:bodyPr/>
        <a:lstStyle/>
        <a:p>
          <a:r>
            <a:rPr lang="en-US" sz="1900"/>
            <a:t>9. Adding IOException with try catch</a:t>
          </a:r>
        </a:p>
      </dgm:t>
    </dgm:pt>
    <dgm:pt modelId="{08075465-AAC3-5044-BEC3-FD27E4252DE5}" type="parTrans" cxnId="{EC2C6F03-5474-254E-93F6-4EA64D0D4241}">
      <dgm:prSet/>
      <dgm:spPr/>
      <dgm:t>
        <a:bodyPr/>
        <a:lstStyle/>
        <a:p>
          <a:endParaRPr lang="en-US"/>
        </a:p>
      </dgm:t>
    </dgm:pt>
    <dgm:pt modelId="{9A4AC476-3C7C-B447-8C5A-5CC9ADBE7D26}" type="sibTrans" cxnId="{EC2C6F03-5474-254E-93F6-4EA64D0D4241}">
      <dgm:prSet/>
      <dgm:spPr/>
      <dgm:t>
        <a:bodyPr/>
        <a:lstStyle/>
        <a:p>
          <a:endParaRPr lang="en-US"/>
        </a:p>
      </dgm:t>
    </dgm:pt>
    <dgm:pt modelId="{FADE028C-BC73-114C-9C9F-90A62D8E9245}">
      <dgm:prSet phldrT="[Text]"/>
      <dgm:spPr/>
      <dgm:t>
        <a:bodyPr/>
        <a:lstStyle/>
        <a:p>
          <a:r>
            <a:rPr lang="en-US"/>
            <a:t>This was added due to the FileWriter and PrinterWriter method. </a:t>
          </a:r>
        </a:p>
      </dgm:t>
    </dgm:pt>
    <dgm:pt modelId="{5F79CA1C-4950-7B4F-B31D-C66E8CFB61AD}" type="parTrans" cxnId="{B69703BA-A195-1147-9E20-5641C6A2C7F8}">
      <dgm:prSet/>
      <dgm:spPr/>
      <dgm:t>
        <a:bodyPr/>
        <a:lstStyle/>
        <a:p>
          <a:endParaRPr lang="en-US"/>
        </a:p>
      </dgm:t>
    </dgm:pt>
    <dgm:pt modelId="{A77509CD-0D30-2547-9C88-84D8C1DAB4E4}" type="sibTrans" cxnId="{B69703BA-A195-1147-9E20-5641C6A2C7F8}">
      <dgm:prSet/>
      <dgm:spPr/>
      <dgm:t>
        <a:bodyPr/>
        <a:lstStyle/>
        <a:p>
          <a:endParaRPr lang="en-US"/>
        </a:p>
      </dgm:t>
    </dgm:pt>
    <dgm:pt modelId="{2D3E834B-DA6F-0D47-9EC8-F7ABF2199067}">
      <dgm:prSet phldrT="[Text]"/>
      <dgm:spPr/>
      <dgm:t>
        <a:bodyPr/>
        <a:lstStyle/>
        <a:p>
          <a:r>
            <a:rPr lang="en-US"/>
            <a:t>A try catch process was added to make use of the code without errors showing.</a:t>
          </a:r>
        </a:p>
      </dgm:t>
    </dgm:pt>
    <dgm:pt modelId="{E8742489-1F18-9E48-B60B-32991399A276}" type="parTrans" cxnId="{3E55B20F-CF73-B347-A5C2-F06D95BF046F}">
      <dgm:prSet/>
      <dgm:spPr/>
      <dgm:t>
        <a:bodyPr/>
        <a:lstStyle/>
        <a:p>
          <a:endParaRPr lang="en-US"/>
        </a:p>
      </dgm:t>
    </dgm:pt>
    <dgm:pt modelId="{739437F0-2473-CF44-9AF8-33F4E96ED3EC}" type="sibTrans" cxnId="{3E55B20F-CF73-B347-A5C2-F06D95BF046F}">
      <dgm:prSet/>
      <dgm:spPr/>
      <dgm:t>
        <a:bodyPr/>
        <a:lstStyle/>
        <a:p>
          <a:endParaRPr lang="en-US"/>
        </a:p>
      </dgm:t>
    </dgm:pt>
    <dgm:pt modelId="{C4D95946-26DC-224F-A730-667F6FAC6536}" type="pres">
      <dgm:prSet presAssocID="{3BAAED1E-3043-2C42-8CD0-98EDD37FC24D}" presName="Name0" presStyleCnt="0">
        <dgm:presLayoutVars>
          <dgm:dir/>
          <dgm:animLvl val="lvl"/>
          <dgm:resizeHandles val="exact"/>
        </dgm:presLayoutVars>
      </dgm:prSet>
      <dgm:spPr/>
    </dgm:pt>
    <dgm:pt modelId="{6555840B-62D2-D642-94CF-5E0C745081EE}" type="pres">
      <dgm:prSet presAssocID="{D81CC0B6-051F-6943-BF5E-96290DA4A9D7}" presName="boxAndChildren" presStyleCnt="0"/>
      <dgm:spPr/>
    </dgm:pt>
    <dgm:pt modelId="{C4F363B0-A4CD-694E-A5BB-7A8D9FF14F36}" type="pres">
      <dgm:prSet presAssocID="{D81CC0B6-051F-6943-BF5E-96290DA4A9D7}" presName="parentTextBox" presStyleLbl="node1" presStyleIdx="0" presStyleCnt="3"/>
      <dgm:spPr/>
    </dgm:pt>
    <dgm:pt modelId="{2476D8D9-A7A5-5844-8502-A7645AFD3148}" type="pres">
      <dgm:prSet presAssocID="{D81CC0B6-051F-6943-BF5E-96290DA4A9D7}" presName="entireBox" presStyleLbl="node1" presStyleIdx="0" presStyleCnt="3" custLinFactNeighborX="-1721" custLinFactNeighborY="72"/>
      <dgm:spPr/>
    </dgm:pt>
    <dgm:pt modelId="{04D252CF-746F-9E40-8B2D-0683436B4FC9}" type="pres">
      <dgm:prSet presAssocID="{D81CC0B6-051F-6943-BF5E-96290DA4A9D7}" presName="descendantBox" presStyleCnt="0"/>
      <dgm:spPr/>
    </dgm:pt>
    <dgm:pt modelId="{E14F20E0-D9DF-4E47-9AC3-BB21761FAEFD}" type="pres">
      <dgm:prSet presAssocID="{FADE028C-BC73-114C-9C9F-90A62D8E9245}" presName="childTextBox" presStyleLbl="fgAccFollowNode1" presStyleIdx="0" presStyleCnt="6">
        <dgm:presLayoutVars>
          <dgm:bulletEnabled val="1"/>
        </dgm:presLayoutVars>
      </dgm:prSet>
      <dgm:spPr/>
    </dgm:pt>
    <dgm:pt modelId="{C6808FDC-AA2C-C840-9B23-03BB3EB6E81E}" type="pres">
      <dgm:prSet presAssocID="{2D3E834B-DA6F-0D47-9EC8-F7ABF2199067}" presName="childTextBox" presStyleLbl="fgAccFollowNode1" presStyleIdx="1" presStyleCnt="6">
        <dgm:presLayoutVars>
          <dgm:bulletEnabled val="1"/>
        </dgm:presLayoutVars>
      </dgm:prSet>
      <dgm:spPr/>
    </dgm:pt>
    <dgm:pt modelId="{002C78BE-DC14-A848-A37C-4E9C39DEF0CF}" type="pres">
      <dgm:prSet presAssocID="{4B8060CE-876C-E44B-9502-E17F936B57DD}" presName="sp" presStyleCnt="0"/>
      <dgm:spPr/>
    </dgm:pt>
    <dgm:pt modelId="{C4F211A2-34B8-1E43-A3C1-E4813AFBCE42}" type="pres">
      <dgm:prSet presAssocID="{7A9C054D-9411-2A40-9B6E-917C9EA0199C}" presName="arrowAndChildren" presStyleCnt="0"/>
      <dgm:spPr/>
    </dgm:pt>
    <dgm:pt modelId="{ED4BD235-611A-0E49-A362-B0B626961A7E}" type="pres">
      <dgm:prSet presAssocID="{7A9C054D-9411-2A40-9B6E-917C9EA0199C}" presName="parentTextArrow" presStyleLbl="node1" presStyleIdx="0" presStyleCnt="3"/>
      <dgm:spPr/>
    </dgm:pt>
    <dgm:pt modelId="{3D3BC227-367C-E842-B20C-C2392AAE69E2}" type="pres">
      <dgm:prSet presAssocID="{7A9C054D-9411-2A40-9B6E-917C9EA0199C}" presName="arrow" presStyleLbl="node1" presStyleIdx="1" presStyleCnt="3"/>
      <dgm:spPr/>
    </dgm:pt>
    <dgm:pt modelId="{6DF22F34-FBD8-0E43-8AAA-CE26C82CF2B2}" type="pres">
      <dgm:prSet presAssocID="{7A9C054D-9411-2A40-9B6E-917C9EA0199C}" presName="descendantArrow" presStyleCnt="0"/>
      <dgm:spPr/>
    </dgm:pt>
    <dgm:pt modelId="{C3A05461-654E-3F46-8C18-7F2288EBAD61}" type="pres">
      <dgm:prSet presAssocID="{B9C8B2D9-B980-1A42-94A6-AD6A14C652E6}" presName="childTextArrow" presStyleLbl="fgAccFollowNode1" presStyleIdx="2" presStyleCnt="6">
        <dgm:presLayoutVars>
          <dgm:bulletEnabled val="1"/>
        </dgm:presLayoutVars>
      </dgm:prSet>
      <dgm:spPr/>
    </dgm:pt>
    <dgm:pt modelId="{85A8B99A-098A-5148-AA79-48D6BFBEE23C}" type="pres">
      <dgm:prSet presAssocID="{5ECD7F4C-8B14-5347-9FC4-2200D60E3E28}" presName="childTextArrow" presStyleLbl="fgAccFollowNode1" presStyleIdx="3" presStyleCnt="6">
        <dgm:presLayoutVars>
          <dgm:bulletEnabled val="1"/>
        </dgm:presLayoutVars>
      </dgm:prSet>
      <dgm:spPr/>
    </dgm:pt>
    <dgm:pt modelId="{AE5B8078-1B48-DD40-9977-825E8CB2DFD8}" type="pres">
      <dgm:prSet presAssocID="{42D77102-B15F-734E-8CEA-E6081F97AB90}" presName="sp" presStyleCnt="0"/>
      <dgm:spPr/>
    </dgm:pt>
    <dgm:pt modelId="{B7C1806D-2040-B849-B022-3399049D4DB1}" type="pres">
      <dgm:prSet presAssocID="{C923CA07-AAE8-A141-831D-4D1337900265}" presName="arrowAndChildren" presStyleCnt="0"/>
      <dgm:spPr/>
    </dgm:pt>
    <dgm:pt modelId="{92D1B405-1BE5-0D48-B7D7-DA23BE400F3B}" type="pres">
      <dgm:prSet presAssocID="{C923CA07-AAE8-A141-831D-4D1337900265}" presName="parentTextArrow" presStyleLbl="node1" presStyleIdx="1" presStyleCnt="3"/>
      <dgm:spPr/>
    </dgm:pt>
    <dgm:pt modelId="{FB270373-D37C-724A-8922-135996A8C750}" type="pres">
      <dgm:prSet presAssocID="{C923CA07-AAE8-A141-831D-4D1337900265}" presName="arrow" presStyleLbl="node1" presStyleIdx="2" presStyleCnt="3" custLinFactNeighborX="-8378" custLinFactNeighborY="-46"/>
      <dgm:spPr/>
    </dgm:pt>
    <dgm:pt modelId="{73A1B867-9C30-8540-A95D-206DE7854777}" type="pres">
      <dgm:prSet presAssocID="{C923CA07-AAE8-A141-831D-4D1337900265}" presName="descendantArrow" presStyleCnt="0"/>
      <dgm:spPr/>
    </dgm:pt>
    <dgm:pt modelId="{474EE8F7-57C4-6147-A325-7A3D6FED443D}" type="pres">
      <dgm:prSet presAssocID="{A3474E67-C0E4-7742-B43D-6E4DDC8FCEAA}" presName="childTextArrow" presStyleLbl="fgAccFollowNode1" presStyleIdx="4" presStyleCnt="6">
        <dgm:presLayoutVars>
          <dgm:bulletEnabled val="1"/>
        </dgm:presLayoutVars>
      </dgm:prSet>
      <dgm:spPr/>
    </dgm:pt>
    <dgm:pt modelId="{A7198DEA-0A29-8F41-99E1-190FC8CE6E40}" type="pres">
      <dgm:prSet presAssocID="{5C4C55AD-8805-2E4D-A7A4-6DC219F3C767}" presName="childTextArrow" presStyleLbl="fgAccFollowNode1" presStyleIdx="5" presStyleCnt="6">
        <dgm:presLayoutVars>
          <dgm:bulletEnabled val="1"/>
        </dgm:presLayoutVars>
      </dgm:prSet>
      <dgm:spPr/>
    </dgm:pt>
  </dgm:ptLst>
  <dgm:cxnLst>
    <dgm:cxn modelId="{EC2C6F03-5474-254E-93F6-4EA64D0D4241}" srcId="{3BAAED1E-3043-2C42-8CD0-98EDD37FC24D}" destId="{D81CC0B6-051F-6943-BF5E-96290DA4A9D7}" srcOrd="2" destOrd="0" parTransId="{08075465-AAC3-5044-BEC3-FD27E4252DE5}" sibTransId="{9A4AC476-3C7C-B447-8C5A-5CC9ADBE7D26}"/>
    <dgm:cxn modelId="{12944504-B721-8F48-9C50-9B5163EB5C91}" type="presOf" srcId="{7A9C054D-9411-2A40-9B6E-917C9EA0199C}" destId="{ED4BD235-611A-0E49-A362-B0B626961A7E}" srcOrd="0" destOrd="0" presId="urn:microsoft.com/office/officeart/2005/8/layout/process4"/>
    <dgm:cxn modelId="{3E55B20F-CF73-B347-A5C2-F06D95BF046F}" srcId="{D81CC0B6-051F-6943-BF5E-96290DA4A9D7}" destId="{2D3E834B-DA6F-0D47-9EC8-F7ABF2199067}" srcOrd="1" destOrd="0" parTransId="{E8742489-1F18-9E48-B60B-32991399A276}" sibTransId="{739437F0-2473-CF44-9AF8-33F4E96ED3EC}"/>
    <dgm:cxn modelId="{8AA1C511-1F23-0745-8C98-58C5DE6A0138}" type="presOf" srcId="{D81CC0B6-051F-6943-BF5E-96290DA4A9D7}" destId="{C4F363B0-A4CD-694E-A5BB-7A8D9FF14F36}" srcOrd="0" destOrd="0" presId="urn:microsoft.com/office/officeart/2005/8/layout/process4"/>
    <dgm:cxn modelId="{770FED26-42DC-954C-9329-723D4971CC9E}" srcId="{C923CA07-AAE8-A141-831D-4D1337900265}" destId="{A3474E67-C0E4-7742-B43D-6E4DDC8FCEAA}" srcOrd="0" destOrd="0" parTransId="{7AB2F6DE-1643-054E-91C2-97FAADCD74C4}" sibTransId="{E0DB3559-611C-8D4E-B0D4-D91D5C403681}"/>
    <dgm:cxn modelId="{962E0933-77CA-B843-89F7-DA7BCAC812E4}" srcId="{C923CA07-AAE8-A141-831D-4D1337900265}" destId="{5C4C55AD-8805-2E4D-A7A4-6DC219F3C767}" srcOrd="1" destOrd="0" parTransId="{C47E853F-6F61-7249-B9DA-F5DC425344C7}" sibTransId="{206A7F9E-617D-E44C-8E9A-D2EB081A14B5}"/>
    <dgm:cxn modelId="{9A846737-B0CB-0D49-876F-79189811C935}" srcId="{7A9C054D-9411-2A40-9B6E-917C9EA0199C}" destId="{B9C8B2D9-B980-1A42-94A6-AD6A14C652E6}" srcOrd="0" destOrd="0" parTransId="{F78F1D03-8499-B94C-99A7-C22FAA44C311}" sibTransId="{EE0F4C3B-8376-6545-9C72-21200F9E8AAF}"/>
    <dgm:cxn modelId="{1DE8DF51-8D15-AE4F-9EB6-1D131DD40BC6}" srcId="{3BAAED1E-3043-2C42-8CD0-98EDD37FC24D}" destId="{7A9C054D-9411-2A40-9B6E-917C9EA0199C}" srcOrd="1" destOrd="0" parTransId="{454F4866-D0EE-FF48-97A5-2310047F7B7A}" sibTransId="{4B8060CE-876C-E44B-9502-E17F936B57DD}"/>
    <dgm:cxn modelId="{60E2735B-E90F-6E4E-AA20-F639E3C37EAB}" srcId="{7A9C054D-9411-2A40-9B6E-917C9EA0199C}" destId="{5ECD7F4C-8B14-5347-9FC4-2200D60E3E28}" srcOrd="1" destOrd="0" parTransId="{29F6C0C7-CFC1-A64C-9A4A-2000B65FC193}" sibTransId="{8C12699D-018A-4040-B7B1-7CA80C19548A}"/>
    <dgm:cxn modelId="{D0CD576A-8C96-134D-8D4A-D02CD941B3F5}" type="presOf" srcId="{A3474E67-C0E4-7742-B43D-6E4DDC8FCEAA}" destId="{474EE8F7-57C4-6147-A325-7A3D6FED443D}" srcOrd="0" destOrd="0" presId="urn:microsoft.com/office/officeart/2005/8/layout/process4"/>
    <dgm:cxn modelId="{56E89072-58BA-0344-9850-BD6AB07F8597}" type="presOf" srcId="{2D3E834B-DA6F-0D47-9EC8-F7ABF2199067}" destId="{C6808FDC-AA2C-C840-9B23-03BB3EB6E81E}" srcOrd="0" destOrd="0" presId="urn:microsoft.com/office/officeart/2005/8/layout/process4"/>
    <dgm:cxn modelId="{F6FBC586-130D-EE48-9F58-3B18D2DE0CB7}" type="presOf" srcId="{3BAAED1E-3043-2C42-8CD0-98EDD37FC24D}" destId="{C4D95946-26DC-224F-A730-667F6FAC6536}" srcOrd="0" destOrd="0" presId="urn:microsoft.com/office/officeart/2005/8/layout/process4"/>
    <dgm:cxn modelId="{8D2EC2A1-7BD7-3D43-A276-443D77018F95}" type="presOf" srcId="{B9C8B2D9-B980-1A42-94A6-AD6A14C652E6}" destId="{C3A05461-654E-3F46-8C18-7F2288EBAD61}" srcOrd="0" destOrd="0" presId="urn:microsoft.com/office/officeart/2005/8/layout/process4"/>
    <dgm:cxn modelId="{10B43CA4-6606-2445-B899-545776DA5612}" type="presOf" srcId="{D81CC0B6-051F-6943-BF5E-96290DA4A9D7}" destId="{2476D8D9-A7A5-5844-8502-A7645AFD3148}" srcOrd="1" destOrd="0" presId="urn:microsoft.com/office/officeart/2005/8/layout/process4"/>
    <dgm:cxn modelId="{5F1954A4-3935-AF45-8ED4-94B4E2A65042}" srcId="{3BAAED1E-3043-2C42-8CD0-98EDD37FC24D}" destId="{C923CA07-AAE8-A141-831D-4D1337900265}" srcOrd="0" destOrd="0" parTransId="{D88D95C8-E638-5742-A21F-103F5D97E96A}" sibTransId="{42D77102-B15F-734E-8CEA-E6081F97AB90}"/>
    <dgm:cxn modelId="{53E4ABA6-1347-7641-AC2E-1FDE603A99BE}" type="presOf" srcId="{C923CA07-AAE8-A141-831D-4D1337900265}" destId="{92D1B405-1BE5-0D48-B7D7-DA23BE400F3B}" srcOrd="0" destOrd="0" presId="urn:microsoft.com/office/officeart/2005/8/layout/process4"/>
    <dgm:cxn modelId="{0986B2B6-BE08-F845-9F9F-AA2DC865EE71}" type="presOf" srcId="{5ECD7F4C-8B14-5347-9FC4-2200D60E3E28}" destId="{85A8B99A-098A-5148-AA79-48D6BFBEE23C}" srcOrd="0" destOrd="0" presId="urn:microsoft.com/office/officeart/2005/8/layout/process4"/>
    <dgm:cxn modelId="{B69703BA-A195-1147-9E20-5641C6A2C7F8}" srcId="{D81CC0B6-051F-6943-BF5E-96290DA4A9D7}" destId="{FADE028C-BC73-114C-9C9F-90A62D8E9245}" srcOrd="0" destOrd="0" parTransId="{5F79CA1C-4950-7B4F-B31D-C66E8CFB61AD}" sibTransId="{A77509CD-0D30-2547-9C88-84D8C1DAB4E4}"/>
    <dgm:cxn modelId="{E30BE5BB-8C98-2B46-8A5D-4C9F3CA424AC}" type="presOf" srcId="{7A9C054D-9411-2A40-9B6E-917C9EA0199C}" destId="{3D3BC227-367C-E842-B20C-C2392AAE69E2}" srcOrd="1" destOrd="0" presId="urn:microsoft.com/office/officeart/2005/8/layout/process4"/>
    <dgm:cxn modelId="{81DC56E8-B2EA-6A4A-BE7A-F33181675942}" type="presOf" srcId="{FADE028C-BC73-114C-9C9F-90A62D8E9245}" destId="{E14F20E0-D9DF-4E47-9AC3-BB21761FAEFD}" srcOrd="0" destOrd="0" presId="urn:microsoft.com/office/officeart/2005/8/layout/process4"/>
    <dgm:cxn modelId="{7DB146F0-6B1B-524A-B504-BA0D10CABF66}" type="presOf" srcId="{5C4C55AD-8805-2E4D-A7A4-6DC219F3C767}" destId="{A7198DEA-0A29-8F41-99E1-190FC8CE6E40}" srcOrd="0" destOrd="0" presId="urn:microsoft.com/office/officeart/2005/8/layout/process4"/>
    <dgm:cxn modelId="{E0DAA6F2-A114-9F4C-8BA2-2C19971504AA}" type="presOf" srcId="{C923CA07-AAE8-A141-831D-4D1337900265}" destId="{FB270373-D37C-724A-8922-135996A8C750}" srcOrd="1" destOrd="0" presId="urn:microsoft.com/office/officeart/2005/8/layout/process4"/>
    <dgm:cxn modelId="{65E4BA3E-CFD2-2440-9A8C-87F7D5583423}" type="presParOf" srcId="{C4D95946-26DC-224F-A730-667F6FAC6536}" destId="{6555840B-62D2-D642-94CF-5E0C745081EE}" srcOrd="0" destOrd="0" presId="urn:microsoft.com/office/officeart/2005/8/layout/process4"/>
    <dgm:cxn modelId="{A1E22D35-A13B-664D-8E63-4ED498A1563F}" type="presParOf" srcId="{6555840B-62D2-D642-94CF-5E0C745081EE}" destId="{C4F363B0-A4CD-694E-A5BB-7A8D9FF14F36}" srcOrd="0" destOrd="0" presId="urn:microsoft.com/office/officeart/2005/8/layout/process4"/>
    <dgm:cxn modelId="{FF55DFD3-A2BF-6347-857B-44A623669D2E}" type="presParOf" srcId="{6555840B-62D2-D642-94CF-5E0C745081EE}" destId="{2476D8D9-A7A5-5844-8502-A7645AFD3148}" srcOrd="1" destOrd="0" presId="urn:microsoft.com/office/officeart/2005/8/layout/process4"/>
    <dgm:cxn modelId="{28DFD7A1-0980-5B43-B585-DCEE6E22AC5A}" type="presParOf" srcId="{6555840B-62D2-D642-94CF-5E0C745081EE}" destId="{04D252CF-746F-9E40-8B2D-0683436B4FC9}" srcOrd="2" destOrd="0" presId="urn:microsoft.com/office/officeart/2005/8/layout/process4"/>
    <dgm:cxn modelId="{B09EE29F-0B15-494C-9B57-5B911F6B86C8}" type="presParOf" srcId="{04D252CF-746F-9E40-8B2D-0683436B4FC9}" destId="{E14F20E0-D9DF-4E47-9AC3-BB21761FAEFD}" srcOrd="0" destOrd="0" presId="urn:microsoft.com/office/officeart/2005/8/layout/process4"/>
    <dgm:cxn modelId="{4EDC7FCB-1499-924C-9429-15283E378EFA}" type="presParOf" srcId="{04D252CF-746F-9E40-8B2D-0683436B4FC9}" destId="{C6808FDC-AA2C-C840-9B23-03BB3EB6E81E}" srcOrd="1" destOrd="0" presId="urn:microsoft.com/office/officeart/2005/8/layout/process4"/>
    <dgm:cxn modelId="{354EBDB5-A77A-9248-AADD-79B8D3D486B1}" type="presParOf" srcId="{C4D95946-26DC-224F-A730-667F6FAC6536}" destId="{002C78BE-DC14-A848-A37C-4E9C39DEF0CF}" srcOrd="1" destOrd="0" presId="urn:microsoft.com/office/officeart/2005/8/layout/process4"/>
    <dgm:cxn modelId="{7F8FB069-A194-1345-91A8-97432125B66B}" type="presParOf" srcId="{C4D95946-26DC-224F-A730-667F6FAC6536}" destId="{C4F211A2-34B8-1E43-A3C1-E4813AFBCE42}" srcOrd="2" destOrd="0" presId="urn:microsoft.com/office/officeart/2005/8/layout/process4"/>
    <dgm:cxn modelId="{325EA8A1-CA80-B942-81C4-CD59FB31EE89}" type="presParOf" srcId="{C4F211A2-34B8-1E43-A3C1-E4813AFBCE42}" destId="{ED4BD235-611A-0E49-A362-B0B626961A7E}" srcOrd="0" destOrd="0" presId="urn:microsoft.com/office/officeart/2005/8/layout/process4"/>
    <dgm:cxn modelId="{1EA94559-173F-8F4D-852F-B95BA1E87EE6}" type="presParOf" srcId="{C4F211A2-34B8-1E43-A3C1-E4813AFBCE42}" destId="{3D3BC227-367C-E842-B20C-C2392AAE69E2}" srcOrd="1" destOrd="0" presId="urn:microsoft.com/office/officeart/2005/8/layout/process4"/>
    <dgm:cxn modelId="{FD99618B-726B-6A42-B348-733D8D9FF31D}" type="presParOf" srcId="{C4F211A2-34B8-1E43-A3C1-E4813AFBCE42}" destId="{6DF22F34-FBD8-0E43-8AAA-CE26C82CF2B2}" srcOrd="2" destOrd="0" presId="urn:microsoft.com/office/officeart/2005/8/layout/process4"/>
    <dgm:cxn modelId="{7BA84716-2C11-FF4B-A468-BFDDF947D5FF}" type="presParOf" srcId="{6DF22F34-FBD8-0E43-8AAA-CE26C82CF2B2}" destId="{C3A05461-654E-3F46-8C18-7F2288EBAD61}" srcOrd="0" destOrd="0" presId="urn:microsoft.com/office/officeart/2005/8/layout/process4"/>
    <dgm:cxn modelId="{7C77C8DE-EF15-6F43-A40A-2C1F6DCE9C6C}" type="presParOf" srcId="{6DF22F34-FBD8-0E43-8AAA-CE26C82CF2B2}" destId="{85A8B99A-098A-5148-AA79-48D6BFBEE23C}" srcOrd="1" destOrd="0" presId="urn:microsoft.com/office/officeart/2005/8/layout/process4"/>
    <dgm:cxn modelId="{3DF6A684-FEB4-4F49-AA64-C75CBCFA52E9}" type="presParOf" srcId="{C4D95946-26DC-224F-A730-667F6FAC6536}" destId="{AE5B8078-1B48-DD40-9977-825E8CB2DFD8}" srcOrd="3" destOrd="0" presId="urn:microsoft.com/office/officeart/2005/8/layout/process4"/>
    <dgm:cxn modelId="{55CB75B9-64FB-DC4E-B0BD-06A0275AE6EA}" type="presParOf" srcId="{C4D95946-26DC-224F-A730-667F6FAC6536}" destId="{B7C1806D-2040-B849-B022-3399049D4DB1}" srcOrd="4" destOrd="0" presId="urn:microsoft.com/office/officeart/2005/8/layout/process4"/>
    <dgm:cxn modelId="{D2CEA5D4-CAB8-7949-8728-490A493BCA32}" type="presParOf" srcId="{B7C1806D-2040-B849-B022-3399049D4DB1}" destId="{92D1B405-1BE5-0D48-B7D7-DA23BE400F3B}" srcOrd="0" destOrd="0" presId="urn:microsoft.com/office/officeart/2005/8/layout/process4"/>
    <dgm:cxn modelId="{18F35766-A0F8-D040-9AB6-D3BD8A2E5B84}" type="presParOf" srcId="{B7C1806D-2040-B849-B022-3399049D4DB1}" destId="{FB270373-D37C-724A-8922-135996A8C750}" srcOrd="1" destOrd="0" presId="urn:microsoft.com/office/officeart/2005/8/layout/process4"/>
    <dgm:cxn modelId="{DE04FCA8-30CA-8F49-90DC-7E1BA2AAE6F3}" type="presParOf" srcId="{B7C1806D-2040-B849-B022-3399049D4DB1}" destId="{73A1B867-9C30-8540-A95D-206DE7854777}" srcOrd="2" destOrd="0" presId="urn:microsoft.com/office/officeart/2005/8/layout/process4"/>
    <dgm:cxn modelId="{01EBF49E-2DAC-A943-AF6D-6777B20ED1F2}" type="presParOf" srcId="{73A1B867-9C30-8540-A95D-206DE7854777}" destId="{474EE8F7-57C4-6147-A325-7A3D6FED443D}" srcOrd="0" destOrd="0" presId="urn:microsoft.com/office/officeart/2005/8/layout/process4"/>
    <dgm:cxn modelId="{E8CD7DD7-0F92-5845-962A-DB38C6C2D329}" type="presParOf" srcId="{73A1B867-9C30-8540-A95D-206DE7854777}" destId="{A7198DEA-0A29-8F41-99E1-190FC8CE6E40}"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54263-F13C-4742-90A5-48985D87993B}">
      <dsp:nvSpPr>
        <dsp:cNvPr id="0" name=""/>
        <dsp:cNvSpPr/>
      </dsp:nvSpPr>
      <dsp:spPr>
        <a:xfrm>
          <a:off x="0" y="2516182"/>
          <a:ext cx="6785665" cy="8258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3. Create while loop to find strings</a:t>
          </a:r>
        </a:p>
      </dsp:txBody>
      <dsp:txXfrm>
        <a:off x="0" y="2516182"/>
        <a:ext cx="6785665" cy="445968"/>
      </dsp:txXfrm>
    </dsp:sp>
    <dsp:sp modelId="{103C9FF0-5D9F-764A-B069-0236669C134B}">
      <dsp:nvSpPr>
        <dsp:cNvPr id="0" name=""/>
        <dsp:cNvSpPr/>
      </dsp:nvSpPr>
      <dsp:spPr>
        <a:xfrm>
          <a:off x="0" y="2945632"/>
          <a:ext cx="3392832" cy="37989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A while loop will be created to read through the file to find the words/strings in the text file.</a:t>
          </a:r>
        </a:p>
      </dsp:txBody>
      <dsp:txXfrm>
        <a:off x="0" y="2945632"/>
        <a:ext cx="3392832" cy="379898"/>
      </dsp:txXfrm>
    </dsp:sp>
    <dsp:sp modelId="{46FBB6A9-E28E-8942-9831-D4D1A53BAF6F}">
      <dsp:nvSpPr>
        <dsp:cNvPr id="0" name=""/>
        <dsp:cNvSpPr/>
      </dsp:nvSpPr>
      <dsp:spPr>
        <a:xfrm>
          <a:off x="3392832" y="2945632"/>
          <a:ext cx="3392832" cy="37989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fileInput.hasNext() method of the scanner class is used to read through the file to find words/strings.</a:t>
          </a:r>
        </a:p>
      </dsp:txBody>
      <dsp:txXfrm>
        <a:off x="3392832" y="2945632"/>
        <a:ext cx="3392832" cy="379898"/>
      </dsp:txXfrm>
    </dsp:sp>
    <dsp:sp modelId="{CC340A12-003F-AC4D-B0BB-AB97959C57DC}">
      <dsp:nvSpPr>
        <dsp:cNvPr id="0" name=""/>
        <dsp:cNvSpPr/>
      </dsp:nvSpPr>
      <dsp:spPr>
        <a:xfrm rot="10800000">
          <a:off x="0" y="1258386"/>
          <a:ext cx="6785665" cy="127018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2. Create arrays for type string and integer</a:t>
          </a:r>
        </a:p>
      </dsp:txBody>
      <dsp:txXfrm rot="-10800000">
        <a:off x="0" y="1258386"/>
        <a:ext cx="6785665" cy="445834"/>
      </dsp:txXfrm>
    </dsp:sp>
    <dsp:sp modelId="{E35E4A78-C383-CD43-9FEC-605A92DD317D}">
      <dsp:nvSpPr>
        <dsp:cNvPr id="0" name=""/>
        <dsp:cNvSpPr/>
      </dsp:nvSpPr>
      <dsp:spPr>
        <a:xfrm>
          <a:off x="0" y="1704220"/>
          <a:ext cx="3392832" cy="37978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This will allow data from the text file to be stored as names and numbers.</a:t>
          </a:r>
        </a:p>
      </dsp:txBody>
      <dsp:txXfrm>
        <a:off x="0" y="1704220"/>
        <a:ext cx="3392832" cy="379784"/>
      </dsp:txXfrm>
    </dsp:sp>
    <dsp:sp modelId="{79F8DC3A-B869-814B-8C6F-9E9B9EF5F199}">
      <dsp:nvSpPr>
        <dsp:cNvPr id="0" name=""/>
        <dsp:cNvSpPr/>
      </dsp:nvSpPr>
      <dsp:spPr>
        <a:xfrm>
          <a:off x="3392832" y="1704220"/>
          <a:ext cx="3392832" cy="37978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Strings will be saved as "words" and Integers will be saved as "count".</a:t>
          </a:r>
        </a:p>
      </dsp:txBody>
      <dsp:txXfrm>
        <a:off x="3392832" y="1704220"/>
        <a:ext cx="3392832" cy="379784"/>
      </dsp:txXfrm>
    </dsp:sp>
    <dsp:sp modelId="{7310EA9B-7683-6047-9CE3-BA28EA595EC6}">
      <dsp:nvSpPr>
        <dsp:cNvPr id="0" name=""/>
        <dsp:cNvSpPr/>
      </dsp:nvSpPr>
      <dsp:spPr>
        <a:xfrm rot="10800000">
          <a:off x="0" y="590"/>
          <a:ext cx="6785665" cy="127018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1. Create file input stream and scanner class</a:t>
          </a:r>
        </a:p>
      </dsp:txBody>
      <dsp:txXfrm rot="-10800000">
        <a:off x="0" y="590"/>
        <a:ext cx="6785665" cy="445834"/>
      </dsp:txXfrm>
    </dsp:sp>
    <dsp:sp modelId="{38CEF25A-ABE5-9444-B425-0A78EF44E49B}">
      <dsp:nvSpPr>
        <dsp:cNvPr id="0" name=""/>
        <dsp:cNvSpPr/>
      </dsp:nvSpPr>
      <dsp:spPr>
        <a:xfrm>
          <a:off x="0" y="446425"/>
          <a:ext cx="3392832" cy="37978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This will allow the program to access data from the text file that the user wants analyzed and allow the scanner class to scan the text file.</a:t>
          </a:r>
        </a:p>
      </dsp:txBody>
      <dsp:txXfrm>
        <a:off x="0" y="446425"/>
        <a:ext cx="3392832" cy="379784"/>
      </dsp:txXfrm>
    </dsp:sp>
    <dsp:sp modelId="{50DD523B-2CEB-5B44-A4CF-8374F0BF76A9}">
      <dsp:nvSpPr>
        <dsp:cNvPr id="0" name=""/>
        <dsp:cNvSpPr/>
      </dsp:nvSpPr>
      <dsp:spPr>
        <a:xfrm>
          <a:off x="3392832" y="446425"/>
          <a:ext cx="3392832" cy="37978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We will have to add a "throws IOException" in the Java main() Method for this to operate. </a:t>
          </a:r>
        </a:p>
      </dsp:txBody>
      <dsp:txXfrm>
        <a:off x="3392832" y="446425"/>
        <a:ext cx="3392832" cy="3797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E016D0-5BCC-BD45-9CAD-2EC13486E2E2}">
      <dsp:nvSpPr>
        <dsp:cNvPr id="0" name=""/>
        <dsp:cNvSpPr/>
      </dsp:nvSpPr>
      <dsp:spPr>
        <a:xfrm>
          <a:off x="0" y="2953072"/>
          <a:ext cx="6928485" cy="9692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kern="1200"/>
            <a:t>6. Close the file input stream and scanner class</a:t>
          </a:r>
        </a:p>
      </dsp:txBody>
      <dsp:txXfrm>
        <a:off x="0" y="2953072"/>
        <a:ext cx="6928485" cy="523402"/>
      </dsp:txXfrm>
    </dsp:sp>
    <dsp:sp modelId="{8F02D807-6008-1D4E-96D1-ECBA88C420BE}">
      <dsp:nvSpPr>
        <dsp:cNvPr id="0" name=""/>
        <dsp:cNvSpPr/>
      </dsp:nvSpPr>
      <dsp:spPr>
        <a:xfrm>
          <a:off x="0" y="3457089"/>
          <a:ext cx="3464242" cy="44586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After all of the translations are complete, we will close the sink and resevior for the file input stream. </a:t>
          </a:r>
        </a:p>
      </dsp:txBody>
      <dsp:txXfrm>
        <a:off x="0" y="3457089"/>
        <a:ext cx="3464242" cy="445861"/>
      </dsp:txXfrm>
    </dsp:sp>
    <dsp:sp modelId="{E465C46C-283E-E54C-A131-EB11BF3E0F65}">
      <dsp:nvSpPr>
        <dsp:cNvPr id="0" name=""/>
        <dsp:cNvSpPr/>
      </dsp:nvSpPr>
      <dsp:spPr>
        <a:xfrm>
          <a:off x="3464242" y="3457089"/>
          <a:ext cx="3464242" cy="44586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We will also close the scanner class at this time.</a:t>
          </a:r>
        </a:p>
      </dsp:txBody>
      <dsp:txXfrm>
        <a:off x="3464242" y="3457089"/>
        <a:ext cx="3464242" cy="445861"/>
      </dsp:txXfrm>
    </dsp:sp>
    <dsp:sp modelId="{95A08A30-7111-424E-813B-93981C4A3079}">
      <dsp:nvSpPr>
        <dsp:cNvPr id="0" name=""/>
        <dsp:cNvSpPr/>
      </dsp:nvSpPr>
      <dsp:spPr>
        <a:xfrm rot="10800000">
          <a:off x="0" y="1476882"/>
          <a:ext cx="6928485" cy="149072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kern="1200"/>
            <a:t>5. Create an if/else statement to check the word </a:t>
          </a:r>
        </a:p>
      </dsp:txBody>
      <dsp:txXfrm rot="-10800000">
        <a:off x="0" y="1476882"/>
        <a:ext cx="6928485" cy="523245"/>
      </dsp:txXfrm>
    </dsp:sp>
    <dsp:sp modelId="{ABAA4416-923E-6B44-B006-EFA7ED9684CF}">
      <dsp:nvSpPr>
        <dsp:cNvPr id="0" name=""/>
        <dsp:cNvSpPr/>
      </dsp:nvSpPr>
      <dsp:spPr>
        <a:xfrm>
          <a:off x="0" y="2000128"/>
          <a:ext cx="3464242" cy="445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This allows the program to check if the string/word is the only one that exists or if other exists.</a:t>
          </a:r>
        </a:p>
      </dsp:txBody>
      <dsp:txXfrm>
        <a:off x="0" y="2000128"/>
        <a:ext cx="3464242" cy="445727"/>
      </dsp:txXfrm>
    </dsp:sp>
    <dsp:sp modelId="{3980725F-0079-674E-8F17-595ABD9F9BEB}">
      <dsp:nvSpPr>
        <dsp:cNvPr id="0" name=""/>
        <dsp:cNvSpPr/>
      </dsp:nvSpPr>
      <dsp:spPr>
        <a:xfrm>
          <a:off x="3464242" y="2000128"/>
          <a:ext cx="3464242" cy="445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The if statement checks the words.contains on nextWord and if condition met will give it its current count. The else statement will continue to add 1 to current count.</a:t>
          </a:r>
        </a:p>
      </dsp:txBody>
      <dsp:txXfrm>
        <a:off x="3464242" y="2000128"/>
        <a:ext cx="3464242" cy="445727"/>
      </dsp:txXfrm>
    </dsp:sp>
    <dsp:sp modelId="{18130CF5-063D-D94F-9650-9B749ED730F4}">
      <dsp:nvSpPr>
        <dsp:cNvPr id="0" name=""/>
        <dsp:cNvSpPr/>
      </dsp:nvSpPr>
      <dsp:spPr>
        <a:xfrm rot="10800000">
          <a:off x="0" y="693"/>
          <a:ext cx="6928485" cy="149072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kern="1200"/>
            <a:t>4. Get the word and pass it into FileInput  </a:t>
          </a:r>
        </a:p>
      </dsp:txBody>
      <dsp:txXfrm rot="-10800000">
        <a:off x="0" y="693"/>
        <a:ext cx="6928485" cy="523245"/>
      </dsp:txXfrm>
    </dsp:sp>
    <dsp:sp modelId="{65BAC7CA-B869-5D46-8A43-1B1ACBCA557F}">
      <dsp:nvSpPr>
        <dsp:cNvPr id="0" name=""/>
        <dsp:cNvSpPr/>
      </dsp:nvSpPr>
      <dsp:spPr>
        <a:xfrm>
          <a:off x="0" y="523939"/>
          <a:ext cx="3464242" cy="445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Defining nextWord as a string type and passing it into the file input stream. </a:t>
          </a:r>
        </a:p>
      </dsp:txBody>
      <dsp:txXfrm>
        <a:off x="0" y="523939"/>
        <a:ext cx="3464242" cy="445727"/>
      </dsp:txXfrm>
    </dsp:sp>
    <dsp:sp modelId="{871064F0-F4EA-164C-BE29-047122F3F1DB}">
      <dsp:nvSpPr>
        <dsp:cNvPr id="0" name=""/>
        <dsp:cNvSpPr/>
      </dsp:nvSpPr>
      <dsp:spPr>
        <a:xfrm>
          <a:off x="3464242" y="523939"/>
          <a:ext cx="3464242" cy="4457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fileInput.next() method is translating into the stream as bytes.</a:t>
          </a:r>
        </a:p>
      </dsp:txBody>
      <dsp:txXfrm>
        <a:off x="3464242" y="523939"/>
        <a:ext cx="3464242" cy="4457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76D8D9-A7A5-5844-8502-A7645AFD3148}">
      <dsp:nvSpPr>
        <dsp:cNvPr id="0" name=""/>
        <dsp:cNvSpPr/>
      </dsp:nvSpPr>
      <dsp:spPr>
        <a:xfrm>
          <a:off x="0" y="2546415"/>
          <a:ext cx="6928485" cy="835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kern="1200"/>
            <a:t>9. Adding IOException with try catch</a:t>
          </a:r>
        </a:p>
      </dsp:txBody>
      <dsp:txXfrm>
        <a:off x="0" y="2546415"/>
        <a:ext cx="6928485" cy="451220"/>
      </dsp:txXfrm>
    </dsp:sp>
    <dsp:sp modelId="{E14F20E0-D9DF-4E47-9AC3-BB21761FAEFD}">
      <dsp:nvSpPr>
        <dsp:cNvPr id="0" name=""/>
        <dsp:cNvSpPr/>
      </dsp:nvSpPr>
      <dsp:spPr>
        <a:xfrm>
          <a:off x="0" y="2980326"/>
          <a:ext cx="3464242" cy="3843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This was added due to the FileWriter and PrinterWriter method. </a:t>
          </a:r>
        </a:p>
      </dsp:txBody>
      <dsp:txXfrm>
        <a:off x="0" y="2980326"/>
        <a:ext cx="3464242" cy="384373"/>
      </dsp:txXfrm>
    </dsp:sp>
    <dsp:sp modelId="{C6808FDC-AA2C-C840-9B23-03BB3EB6E81E}">
      <dsp:nvSpPr>
        <dsp:cNvPr id="0" name=""/>
        <dsp:cNvSpPr/>
      </dsp:nvSpPr>
      <dsp:spPr>
        <a:xfrm>
          <a:off x="3464242" y="2980326"/>
          <a:ext cx="3464242" cy="3843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A try catch process was added to make use of the code without errors showing.</a:t>
          </a:r>
        </a:p>
      </dsp:txBody>
      <dsp:txXfrm>
        <a:off x="3464242" y="2980326"/>
        <a:ext cx="3464242" cy="384373"/>
      </dsp:txXfrm>
    </dsp:sp>
    <dsp:sp modelId="{3D3BC227-367C-E842-B20C-C2392AAE69E2}">
      <dsp:nvSpPr>
        <dsp:cNvPr id="0" name=""/>
        <dsp:cNvSpPr/>
      </dsp:nvSpPr>
      <dsp:spPr>
        <a:xfrm rot="10800000">
          <a:off x="0" y="1273207"/>
          <a:ext cx="6928485" cy="128514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kern="1200"/>
            <a:t>8. FileWriter and Printwriter</a:t>
          </a:r>
        </a:p>
      </dsp:txBody>
      <dsp:txXfrm rot="-10800000">
        <a:off x="0" y="1273207"/>
        <a:ext cx="6928485" cy="451085"/>
      </dsp:txXfrm>
    </dsp:sp>
    <dsp:sp modelId="{C3A05461-654E-3F46-8C18-7F2288EBAD61}">
      <dsp:nvSpPr>
        <dsp:cNvPr id="0" name=""/>
        <dsp:cNvSpPr/>
      </dsp:nvSpPr>
      <dsp:spPr>
        <a:xfrm>
          <a:off x="0" y="1724293"/>
          <a:ext cx="3464242" cy="38425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FileWriter was used to output data to the text file name. </a:t>
          </a:r>
        </a:p>
      </dsp:txBody>
      <dsp:txXfrm>
        <a:off x="0" y="1724293"/>
        <a:ext cx="3464242" cy="384258"/>
      </dsp:txXfrm>
    </dsp:sp>
    <dsp:sp modelId="{85A8B99A-098A-5148-AA79-48D6BFBEE23C}">
      <dsp:nvSpPr>
        <dsp:cNvPr id="0" name=""/>
        <dsp:cNvSpPr/>
      </dsp:nvSpPr>
      <dsp:spPr>
        <a:xfrm>
          <a:off x="3464242" y="1724293"/>
          <a:ext cx="3464242" cy="38425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I also added the PrintWriter method for outputing the data to the text file.</a:t>
          </a:r>
        </a:p>
      </dsp:txBody>
      <dsp:txXfrm>
        <a:off x="3464242" y="1724293"/>
        <a:ext cx="3464242" cy="384258"/>
      </dsp:txXfrm>
    </dsp:sp>
    <dsp:sp modelId="{FB270373-D37C-724A-8922-135996A8C750}">
      <dsp:nvSpPr>
        <dsp:cNvPr id="0" name=""/>
        <dsp:cNvSpPr/>
      </dsp:nvSpPr>
      <dsp:spPr>
        <a:xfrm rot="10800000">
          <a:off x="0" y="6"/>
          <a:ext cx="6928485" cy="128514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7. </a:t>
          </a:r>
          <a:r>
            <a:rPr lang="en-US" sz="1900" kern="1200"/>
            <a:t>Incremental For loop</a:t>
          </a:r>
        </a:p>
      </dsp:txBody>
      <dsp:txXfrm rot="-10800000">
        <a:off x="0" y="6"/>
        <a:ext cx="6928485" cy="451085"/>
      </dsp:txXfrm>
    </dsp:sp>
    <dsp:sp modelId="{474EE8F7-57C4-6147-A325-7A3D6FED443D}">
      <dsp:nvSpPr>
        <dsp:cNvPr id="0" name=""/>
        <dsp:cNvSpPr/>
      </dsp:nvSpPr>
      <dsp:spPr>
        <a:xfrm>
          <a:off x="0" y="451683"/>
          <a:ext cx="3464242" cy="38425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Adding in an incremental for loop for the counter of words.</a:t>
          </a:r>
        </a:p>
      </dsp:txBody>
      <dsp:txXfrm>
        <a:off x="0" y="451683"/>
        <a:ext cx="3464242" cy="384258"/>
      </dsp:txXfrm>
    </dsp:sp>
    <dsp:sp modelId="{A7198DEA-0A29-8F41-99E1-190FC8CE6E40}">
      <dsp:nvSpPr>
        <dsp:cNvPr id="0" name=""/>
        <dsp:cNvSpPr/>
      </dsp:nvSpPr>
      <dsp:spPr>
        <a:xfrm>
          <a:off x="3464242" y="451683"/>
          <a:ext cx="3464242" cy="38425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To display data in descending order I added in the Collections.sort method.  </a:t>
          </a:r>
        </a:p>
      </dsp:txBody>
      <dsp:txXfrm>
        <a:off x="3464242" y="451683"/>
        <a:ext cx="3464242" cy="384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A064-46B8-5749-87D4-0B79AA4F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2022-09-02T19:03:00Z</dcterms:created>
  <dcterms:modified xsi:type="dcterms:W3CDTF">2022-09-05T18:16:00Z</dcterms:modified>
</cp:coreProperties>
</file>